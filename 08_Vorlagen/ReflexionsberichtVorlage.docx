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0" w:rsidRDefault="00F42798" w:rsidP="0024318F">
      <w:pPr>
        <w:pStyle w:val="berschrift2"/>
      </w:pPr>
      <w:bookmarkStart w:id="0" w:name="_Toc210890835"/>
      <w:r>
        <w:t>Software-Projekt</w:t>
      </w:r>
      <w:r w:rsidR="00E57C70">
        <w:t>e/</w:t>
      </w:r>
      <w:proofErr w:type="spellStart"/>
      <w:r w:rsidR="00634465">
        <w:t>S</w:t>
      </w:r>
      <w:r w:rsidR="003C7189">
        <w:t>o</w:t>
      </w:r>
      <w:r w:rsidR="00634465">
        <w:t>S</w:t>
      </w:r>
      <w:r w:rsidR="001628B8">
        <w:t>e</w:t>
      </w:r>
      <w:proofErr w:type="spellEnd"/>
      <w:r w:rsidR="001628B8">
        <w:t xml:space="preserve"> 2021</w:t>
      </w:r>
      <w:r w:rsidR="000B06F3">
        <w:t>: Persönlicher Reflexionsbericht</w:t>
      </w:r>
    </w:p>
    <w:p w:rsidR="00E57C70" w:rsidRDefault="00E57C70" w:rsidP="00E57C70"/>
    <w:tbl>
      <w:tblPr>
        <w:tblW w:w="0" w:type="auto"/>
        <w:tblLook w:val="01E0" w:firstRow="1" w:lastRow="1" w:firstColumn="1" w:lastColumn="1" w:noHBand="0" w:noVBand="0"/>
      </w:tblPr>
      <w:tblGrid>
        <w:gridCol w:w="3544"/>
        <w:gridCol w:w="5528"/>
      </w:tblGrid>
      <w:tr w:rsidR="00226A69" w:rsidTr="009603B6">
        <w:tc>
          <w:tcPr>
            <w:tcW w:w="3544" w:type="dxa"/>
            <w:shd w:val="clear" w:color="auto" w:fill="auto"/>
          </w:tcPr>
          <w:p w:rsidR="00226A69" w:rsidRPr="00F25BEF" w:rsidRDefault="00226A69" w:rsidP="00E57C70">
            <w:pPr>
              <w:rPr>
                <w:b/>
                <w:bCs/>
              </w:rPr>
            </w:pPr>
            <w:r w:rsidRPr="00F25BEF">
              <w:rPr>
                <w:b/>
                <w:bCs/>
              </w:rPr>
              <w:t>Name, Vorname</w:t>
            </w:r>
          </w:p>
        </w:tc>
        <w:tc>
          <w:tcPr>
            <w:tcW w:w="5528" w:type="dxa"/>
            <w:shd w:val="clear" w:color="auto" w:fill="auto"/>
          </w:tcPr>
          <w:p w:rsidR="00226A69" w:rsidRDefault="00226A69" w:rsidP="00E57C70"/>
        </w:tc>
      </w:tr>
      <w:tr w:rsidR="00783B47" w:rsidTr="009603B6">
        <w:tc>
          <w:tcPr>
            <w:tcW w:w="3544" w:type="dxa"/>
            <w:shd w:val="clear" w:color="auto" w:fill="auto"/>
          </w:tcPr>
          <w:p w:rsidR="00783B47" w:rsidRPr="00F25BEF" w:rsidRDefault="00783B47" w:rsidP="00E57C70">
            <w:pPr>
              <w:rPr>
                <w:b/>
                <w:bCs/>
              </w:rPr>
            </w:pPr>
            <w:r w:rsidRPr="00F25BEF">
              <w:rPr>
                <w:b/>
                <w:bCs/>
              </w:rPr>
              <w:t>Matrikelnummer</w:t>
            </w:r>
          </w:p>
        </w:tc>
        <w:tc>
          <w:tcPr>
            <w:tcW w:w="5528" w:type="dxa"/>
            <w:shd w:val="clear" w:color="auto" w:fill="auto"/>
          </w:tcPr>
          <w:p w:rsidR="00783B47" w:rsidRDefault="00783B47" w:rsidP="00E57C70"/>
        </w:tc>
      </w:tr>
      <w:tr w:rsidR="00226A69" w:rsidTr="009603B6">
        <w:tc>
          <w:tcPr>
            <w:tcW w:w="3544" w:type="dxa"/>
            <w:shd w:val="clear" w:color="auto" w:fill="auto"/>
          </w:tcPr>
          <w:p w:rsidR="00226A69" w:rsidRPr="00F25BEF" w:rsidRDefault="00226A69" w:rsidP="00E57C70">
            <w:pPr>
              <w:rPr>
                <w:b/>
                <w:bCs/>
              </w:rPr>
            </w:pPr>
            <w:r w:rsidRPr="00F25BEF">
              <w:rPr>
                <w:b/>
                <w:bCs/>
              </w:rPr>
              <w:t>Team (falls mehr als ein Team)</w:t>
            </w:r>
          </w:p>
        </w:tc>
        <w:tc>
          <w:tcPr>
            <w:tcW w:w="5528" w:type="dxa"/>
            <w:shd w:val="clear" w:color="auto" w:fill="auto"/>
          </w:tcPr>
          <w:p w:rsidR="00226A69" w:rsidRDefault="00226A69" w:rsidP="00E57C70"/>
        </w:tc>
      </w:tr>
      <w:tr w:rsidR="00226A69" w:rsidTr="009603B6">
        <w:tc>
          <w:tcPr>
            <w:tcW w:w="3544" w:type="dxa"/>
            <w:shd w:val="clear" w:color="auto" w:fill="auto"/>
          </w:tcPr>
          <w:p w:rsidR="00226A69" w:rsidRPr="00F25BEF" w:rsidRDefault="00226A69" w:rsidP="009603B6">
            <w:pPr>
              <w:rPr>
                <w:b/>
                <w:bCs/>
              </w:rPr>
            </w:pPr>
            <w:r w:rsidRPr="00F25BEF">
              <w:rPr>
                <w:b/>
                <w:bCs/>
              </w:rPr>
              <w:t>Bericht Nr.</w:t>
            </w:r>
            <w:r w:rsidR="009603B6">
              <w:rPr>
                <w:rStyle w:val="Funotenzeichen"/>
                <w:b/>
                <w:bCs/>
              </w:rPr>
              <w:footnoteReference w:id="1"/>
            </w:r>
          </w:p>
        </w:tc>
        <w:tc>
          <w:tcPr>
            <w:tcW w:w="5528" w:type="dxa"/>
            <w:shd w:val="clear" w:color="auto" w:fill="auto"/>
          </w:tcPr>
          <w:p w:rsidR="00226A69" w:rsidRDefault="00226A69" w:rsidP="00E57C70"/>
        </w:tc>
      </w:tr>
      <w:tr w:rsidR="00226A69" w:rsidTr="009603B6">
        <w:tc>
          <w:tcPr>
            <w:tcW w:w="3544" w:type="dxa"/>
            <w:shd w:val="clear" w:color="auto" w:fill="auto"/>
          </w:tcPr>
          <w:p w:rsidR="00226A69" w:rsidRPr="00F25BEF" w:rsidRDefault="00410D96" w:rsidP="009603B6">
            <w:pPr>
              <w:rPr>
                <w:b/>
                <w:bCs/>
              </w:rPr>
            </w:pPr>
            <w:r w:rsidRPr="00F25BEF">
              <w:rPr>
                <w:b/>
                <w:bCs/>
              </w:rPr>
              <w:t xml:space="preserve">Berichtszeitraum: </w:t>
            </w:r>
            <w:r w:rsidR="00BE4316" w:rsidRPr="00F25BEF">
              <w:rPr>
                <w:b/>
                <w:bCs/>
              </w:rPr>
              <w:t>(</w:t>
            </w:r>
            <w:r w:rsidRPr="00F25BEF">
              <w:rPr>
                <w:b/>
                <w:bCs/>
              </w:rPr>
              <w:t>von</w:t>
            </w:r>
            <w:r w:rsidR="00BE4316" w:rsidRPr="00F25BEF">
              <w:rPr>
                <w:b/>
                <w:bCs/>
              </w:rPr>
              <w:t>/</w:t>
            </w:r>
            <w:r w:rsidRPr="00F25BEF">
              <w:rPr>
                <w:b/>
                <w:bCs/>
              </w:rPr>
              <w:t>bis</w:t>
            </w:r>
            <w:r w:rsidR="00BE4316" w:rsidRPr="00F25BEF">
              <w:rPr>
                <w:b/>
                <w:bCs/>
              </w:rPr>
              <w:t>)</w:t>
            </w:r>
            <w:r w:rsidR="009603B6">
              <w:rPr>
                <w:rStyle w:val="Funotenzeichen"/>
                <w:b/>
                <w:bCs/>
              </w:rPr>
              <w:t xml:space="preserve"> </w:t>
            </w:r>
            <w:r w:rsidR="009603B6"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5528" w:type="dxa"/>
            <w:shd w:val="clear" w:color="auto" w:fill="auto"/>
          </w:tcPr>
          <w:p w:rsidR="00226A69" w:rsidRDefault="00226A69" w:rsidP="00E57C70"/>
        </w:tc>
      </w:tr>
    </w:tbl>
    <w:p w:rsidR="00E57C70" w:rsidRPr="00E57C70" w:rsidRDefault="00E57C70" w:rsidP="00E57C70"/>
    <w:p w:rsidR="00E57C70" w:rsidRDefault="00174567" w:rsidP="0024318F">
      <w:pPr>
        <w:pStyle w:val="berschrift2"/>
        <w:keepNext w:val="0"/>
        <w:numPr>
          <w:ilvl w:val="0"/>
          <w:numId w:val="36"/>
        </w:numPr>
        <w:ind w:left="357" w:hanging="357"/>
      </w:pPr>
      <w:r>
        <w:t xml:space="preserve">Persönliche </w:t>
      </w:r>
      <w:r w:rsidR="00FC4463">
        <w:t xml:space="preserve">Tätigkeiten </w:t>
      </w:r>
      <w:r w:rsidR="0095076C">
        <w:t>im Berichtszeitraum</w:t>
      </w:r>
    </w:p>
    <w:p w:rsidR="0024318F" w:rsidRPr="0024318F" w:rsidRDefault="0024318F" w:rsidP="0024318F"/>
    <w:p w:rsidR="006944E9" w:rsidRDefault="008F2D8D" w:rsidP="0080194E">
      <w:pPr>
        <w:numPr>
          <w:ilvl w:val="0"/>
          <w:numId w:val="32"/>
        </w:numPr>
        <w:jc w:val="both"/>
        <w:rPr>
          <w:i/>
          <w:color w:val="0070C0"/>
        </w:rPr>
      </w:pPr>
      <w:r w:rsidRPr="008F2D8D">
        <w:rPr>
          <w:i/>
          <w:color w:val="0070C0"/>
        </w:rPr>
        <w:t xml:space="preserve">Hier bitte </w:t>
      </w:r>
      <w:r>
        <w:rPr>
          <w:i/>
          <w:color w:val="0070C0"/>
        </w:rPr>
        <w:t>allein</w:t>
      </w:r>
      <w:r w:rsidR="006944E9">
        <w:rPr>
          <w:i/>
          <w:color w:val="0070C0"/>
        </w:rPr>
        <w:t xml:space="preserve"> den</w:t>
      </w:r>
      <w:r>
        <w:rPr>
          <w:i/>
          <w:color w:val="0070C0"/>
        </w:rPr>
        <w:t xml:space="preserve"> </w:t>
      </w:r>
      <w:r w:rsidRPr="008F2D8D">
        <w:rPr>
          <w:i/>
          <w:color w:val="0070C0"/>
          <w:u w:val="single"/>
        </w:rPr>
        <w:t>Gegenstand</w:t>
      </w:r>
      <w:r>
        <w:rPr>
          <w:i/>
          <w:color w:val="0070C0"/>
        </w:rPr>
        <w:t xml:space="preserve"> der Tätigkeiten schildern: </w:t>
      </w:r>
      <w:r w:rsidRPr="008F2D8D">
        <w:rPr>
          <w:i/>
          <w:color w:val="0070C0"/>
          <w:u w:val="single"/>
        </w:rPr>
        <w:t>was</w:t>
      </w:r>
      <w:r>
        <w:rPr>
          <w:i/>
          <w:color w:val="0070C0"/>
        </w:rPr>
        <w:t xml:space="preserve"> war das angest</w:t>
      </w:r>
      <w:r w:rsidR="002D1CA2">
        <w:rPr>
          <w:i/>
          <w:color w:val="0070C0"/>
        </w:rPr>
        <w:t>r</w:t>
      </w:r>
      <w:r>
        <w:rPr>
          <w:i/>
          <w:color w:val="0070C0"/>
        </w:rPr>
        <w:t xml:space="preserve">ebte Ziel? </w:t>
      </w:r>
      <w:r w:rsidRPr="008F2D8D">
        <w:rPr>
          <w:i/>
          <w:color w:val="0070C0"/>
          <w:u w:val="single"/>
        </w:rPr>
        <w:t>Was</w:t>
      </w:r>
      <w:r>
        <w:rPr>
          <w:i/>
          <w:color w:val="0070C0"/>
        </w:rPr>
        <w:t xml:space="preserve"> haben Sie konkret dafür getan und mit welchem Ergebnis?</w:t>
      </w:r>
    </w:p>
    <w:p w:rsidR="006944E9" w:rsidRDefault="008F2D8D" w:rsidP="0080194E">
      <w:pPr>
        <w:numPr>
          <w:ilvl w:val="0"/>
          <w:numId w:val="32"/>
        </w:numPr>
        <w:jc w:val="both"/>
        <w:rPr>
          <w:i/>
          <w:color w:val="0070C0"/>
        </w:rPr>
      </w:pPr>
      <w:r>
        <w:rPr>
          <w:i/>
          <w:color w:val="0070C0"/>
        </w:rPr>
        <w:t>Bitte nicht nur telegrammartige/stereotype Aufzählungen</w:t>
      </w:r>
      <w:r w:rsidR="006944E9">
        <w:rPr>
          <w:i/>
          <w:color w:val="0070C0"/>
        </w:rPr>
        <w:t xml:space="preserve"> bringen</w:t>
      </w:r>
      <w:r>
        <w:rPr>
          <w:i/>
          <w:color w:val="0070C0"/>
        </w:rPr>
        <w:t>, sondern</w:t>
      </w:r>
      <w:r w:rsidR="002D1CA2">
        <w:rPr>
          <w:i/>
          <w:color w:val="0070C0"/>
        </w:rPr>
        <w:t xml:space="preserve"> </w:t>
      </w:r>
      <w:r w:rsidR="00EE09BA">
        <w:rPr>
          <w:i/>
          <w:color w:val="0070C0"/>
        </w:rPr>
        <w:t>auf nachvollziehbare Erklärungen achten!</w:t>
      </w:r>
    </w:p>
    <w:p w:rsidR="00677127" w:rsidRDefault="00677127" w:rsidP="0080194E">
      <w:pPr>
        <w:numPr>
          <w:ilvl w:val="0"/>
          <w:numId w:val="32"/>
        </w:numPr>
        <w:jc w:val="both"/>
        <w:rPr>
          <w:i/>
          <w:color w:val="0070C0"/>
        </w:rPr>
      </w:pPr>
      <w:r>
        <w:rPr>
          <w:i/>
          <w:color w:val="0070C0"/>
        </w:rPr>
        <w:t xml:space="preserve">Wenn Sie etwas nicht alleine erledigt haben: worin bestand </w:t>
      </w:r>
      <w:r w:rsidRPr="00677127">
        <w:rPr>
          <w:i/>
          <w:color w:val="0070C0"/>
          <w:u w:val="single"/>
        </w:rPr>
        <w:t>Ihr</w:t>
      </w:r>
      <w:r w:rsidR="002D1CA2">
        <w:rPr>
          <w:i/>
          <w:color w:val="0070C0"/>
        </w:rPr>
        <w:t xml:space="preserve"> Beitrag</w:t>
      </w:r>
      <w:r>
        <w:rPr>
          <w:i/>
          <w:color w:val="0070C0"/>
        </w:rPr>
        <w:t>?</w:t>
      </w:r>
    </w:p>
    <w:p w:rsidR="008F2D8D" w:rsidRDefault="00892B59" w:rsidP="0080194E">
      <w:pPr>
        <w:numPr>
          <w:ilvl w:val="0"/>
          <w:numId w:val="32"/>
        </w:numPr>
        <w:jc w:val="both"/>
        <w:rPr>
          <w:i/>
          <w:color w:val="0070C0"/>
        </w:rPr>
      </w:pPr>
      <w:r>
        <w:rPr>
          <w:i/>
          <w:color w:val="0070C0"/>
        </w:rPr>
        <w:t xml:space="preserve">Hier geht es also nur um die </w:t>
      </w:r>
      <w:r w:rsidRPr="00F1745F">
        <w:rPr>
          <w:i/>
          <w:color w:val="0070C0"/>
          <w:u w:val="single"/>
        </w:rPr>
        <w:t>nachvollziehbare Darlegung Ihrer Tätigkeiten</w:t>
      </w:r>
      <w:r w:rsidR="006944E9">
        <w:rPr>
          <w:i/>
          <w:color w:val="0070C0"/>
        </w:rPr>
        <w:t>.</w:t>
      </w:r>
      <w:r>
        <w:rPr>
          <w:i/>
          <w:color w:val="0070C0"/>
        </w:rPr>
        <w:t xml:space="preserve"> Weitergehende Beobachtungen/Erlebnisse bitte unter Punkt 2 darlegen und persönliche Bewertungen bitte </w:t>
      </w:r>
      <w:r w:rsidR="000546D7">
        <w:rPr>
          <w:i/>
          <w:color w:val="0070C0"/>
        </w:rPr>
        <w:t xml:space="preserve">erst </w:t>
      </w:r>
      <w:r>
        <w:rPr>
          <w:i/>
          <w:color w:val="0070C0"/>
        </w:rPr>
        <w:t>unter Punkt 3.</w:t>
      </w:r>
    </w:p>
    <w:p w:rsidR="00892B59" w:rsidRPr="006944E9" w:rsidRDefault="00892B59" w:rsidP="0080194E">
      <w:pPr>
        <w:numPr>
          <w:ilvl w:val="0"/>
          <w:numId w:val="32"/>
        </w:numPr>
        <w:jc w:val="both"/>
        <w:rPr>
          <w:i/>
          <w:color w:val="0070C0"/>
        </w:rPr>
      </w:pPr>
      <w:r>
        <w:rPr>
          <w:i/>
          <w:color w:val="0070C0"/>
        </w:rPr>
        <w:t>Beachten Sie bitte auch die Ausführungen im Software-Projektleitfaden zum erwarteten Inhalt der Reflexionsberichte.</w:t>
      </w:r>
    </w:p>
    <w:p w:rsidR="00E131A3" w:rsidRDefault="0050476C" w:rsidP="00FC4463">
      <w:pPr>
        <w:pStyle w:val="berschrift3"/>
      </w:pPr>
      <w:r>
        <w:t>Zur</w:t>
      </w:r>
      <w:r w:rsidR="000A095E">
        <w:t xml:space="preserve"> </w:t>
      </w:r>
      <w:r w:rsidR="00FC4463">
        <w:t>A</w:t>
      </w:r>
      <w:r>
        <w:t xml:space="preserve">ufgabe </w:t>
      </w:r>
      <w:r w:rsidR="00FC4463">
        <w:t>„…“</w:t>
      </w:r>
    </w:p>
    <w:p w:rsidR="00E131A3" w:rsidRDefault="00E131A3" w:rsidP="0024318F">
      <w:pPr>
        <w:numPr>
          <w:ilvl w:val="0"/>
          <w:numId w:val="27"/>
        </w:numPr>
        <w:ind w:left="357" w:hanging="357"/>
        <w:outlineLvl w:val="2"/>
      </w:pPr>
      <w:r>
        <w:t>…</w:t>
      </w:r>
    </w:p>
    <w:p w:rsidR="00E131A3" w:rsidRDefault="00E131A3" w:rsidP="00E131A3">
      <w:pPr>
        <w:numPr>
          <w:ilvl w:val="0"/>
          <w:numId w:val="27"/>
        </w:numPr>
      </w:pPr>
      <w:r>
        <w:t>…</w:t>
      </w:r>
    </w:p>
    <w:p w:rsidR="0024318F" w:rsidRDefault="0024318F" w:rsidP="00E131A3">
      <w:pPr>
        <w:numPr>
          <w:ilvl w:val="0"/>
          <w:numId w:val="27"/>
        </w:numPr>
      </w:pPr>
      <w:r>
        <w:t>…</w:t>
      </w:r>
    </w:p>
    <w:p w:rsidR="00FC4463" w:rsidRDefault="0050476C" w:rsidP="00FC4463">
      <w:pPr>
        <w:pStyle w:val="berschrift3"/>
      </w:pPr>
      <w:r>
        <w:t xml:space="preserve">Zur Aufgabe </w:t>
      </w:r>
      <w:r w:rsidR="00FC4463">
        <w:t>„…“</w:t>
      </w:r>
    </w:p>
    <w:p w:rsidR="00FC4463" w:rsidRDefault="00FC4463" w:rsidP="0024318F">
      <w:pPr>
        <w:numPr>
          <w:ilvl w:val="0"/>
          <w:numId w:val="31"/>
        </w:numPr>
        <w:ind w:left="357" w:hanging="357"/>
        <w:outlineLvl w:val="2"/>
      </w:pPr>
      <w:r>
        <w:t>…</w:t>
      </w:r>
    </w:p>
    <w:p w:rsidR="00FC4463" w:rsidRDefault="00FC4463" w:rsidP="00FC4463">
      <w:pPr>
        <w:numPr>
          <w:ilvl w:val="0"/>
          <w:numId w:val="31"/>
        </w:numPr>
      </w:pPr>
      <w:r>
        <w:t>…</w:t>
      </w:r>
    </w:p>
    <w:p w:rsidR="0024318F" w:rsidRPr="00E131A3" w:rsidRDefault="0024318F" w:rsidP="00FC4463">
      <w:pPr>
        <w:numPr>
          <w:ilvl w:val="0"/>
          <w:numId w:val="31"/>
        </w:numPr>
      </w:pPr>
      <w:r>
        <w:t>…</w:t>
      </w:r>
    </w:p>
    <w:p w:rsidR="00FC4463" w:rsidRDefault="00FC4463" w:rsidP="00FC4463">
      <w:pPr>
        <w:pStyle w:val="berschrift3"/>
      </w:pPr>
      <w:r>
        <w:t xml:space="preserve">Sonstige </w:t>
      </w:r>
      <w:r w:rsidR="000A095E">
        <w:t>Tätigkeiten</w:t>
      </w:r>
    </w:p>
    <w:p w:rsidR="00FC4463" w:rsidRDefault="00FC4463" w:rsidP="0024318F">
      <w:pPr>
        <w:numPr>
          <w:ilvl w:val="0"/>
          <w:numId w:val="28"/>
        </w:numPr>
        <w:ind w:left="357" w:hanging="357"/>
        <w:outlineLvl w:val="2"/>
      </w:pPr>
      <w:r>
        <w:t>…</w:t>
      </w:r>
    </w:p>
    <w:p w:rsidR="00FC4463" w:rsidRDefault="00FC4463" w:rsidP="00FC4463">
      <w:pPr>
        <w:numPr>
          <w:ilvl w:val="0"/>
          <w:numId w:val="28"/>
        </w:numPr>
      </w:pPr>
      <w:r>
        <w:t>…</w:t>
      </w:r>
    </w:p>
    <w:p w:rsidR="0024318F" w:rsidRDefault="0024318F" w:rsidP="00FC4463">
      <w:pPr>
        <w:numPr>
          <w:ilvl w:val="0"/>
          <w:numId w:val="28"/>
        </w:numPr>
      </w:pPr>
      <w:r>
        <w:t>…</w:t>
      </w:r>
    </w:p>
    <w:p w:rsidR="001030CF" w:rsidRPr="00E131A3" w:rsidRDefault="001030CF" w:rsidP="00FC4463">
      <w:pPr>
        <w:numPr>
          <w:ilvl w:val="0"/>
          <w:numId w:val="28"/>
        </w:numPr>
      </w:pPr>
      <w:r>
        <w:t>…</w:t>
      </w:r>
    </w:p>
    <w:p w:rsidR="00E802F1" w:rsidRDefault="00E802F1" w:rsidP="0095076C"/>
    <w:p w:rsidR="0024318F" w:rsidRDefault="0024318F" w:rsidP="0095076C"/>
    <w:p w:rsidR="003E534B" w:rsidRDefault="003E534B" w:rsidP="0024318F">
      <w:pPr>
        <w:pStyle w:val="berschrift2"/>
        <w:numPr>
          <w:ilvl w:val="0"/>
          <w:numId w:val="38"/>
        </w:numPr>
      </w:pPr>
      <w:r>
        <w:t>Besondere persönliche Beobachtungen und Erlebnisse im Berichtszeitraum</w:t>
      </w:r>
    </w:p>
    <w:p w:rsidR="003E534B" w:rsidRPr="003E534B" w:rsidRDefault="003E534B" w:rsidP="003E534B"/>
    <w:p w:rsidR="00323D20" w:rsidRDefault="003E534B" w:rsidP="00323D20">
      <w:pPr>
        <w:numPr>
          <w:ilvl w:val="0"/>
          <w:numId w:val="32"/>
        </w:numPr>
        <w:jc w:val="both"/>
        <w:rPr>
          <w:i/>
          <w:color w:val="0070C0"/>
        </w:rPr>
      </w:pPr>
      <w:r w:rsidRPr="003E534B">
        <w:rPr>
          <w:i/>
          <w:color w:val="0070C0"/>
        </w:rPr>
        <w:lastRenderedPageBreak/>
        <w:t xml:space="preserve">Hier </w:t>
      </w:r>
      <w:r>
        <w:rPr>
          <w:i/>
          <w:color w:val="0070C0"/>
        </w:rPr>
        <w:t xml:space="preserve">bitte </w:t>
      </w:r>
      <w:r w:rsidRPr="003E534B">
        <w:rPr>
          <w:i/>
          <w:color w:val="0070C0"/>
        </w:rPr>
        <w:t xml:space="preserve">die für Ihre Lernergebnisse wichtigen </w:t>
      </w:r>
      <w:r>
        <w:rPr>
          <w:i/>
          <w:color w:val="0070C0"/>
        </w:rPr>
        <w:t>Beobachtungen und Erlebnisse nachvollziehbar darlegen (ohne diese zu bewerten –</w:t>
      </w:r>
      <w:r w:rsidR="00892B59">
        <w:rPr>
          <w:i/>
          <w:color w:val="0070C0"/>
        </w:rPr>
        <w:t xml:space="preserve"> </w:t>
      </w:r>
      <w:r>
        <w:rPr>
          <w:i/>
          <w:color w:val="0070C0"/>
        </w:rPr>
        <w:t xml:space="preserve">bitte </w:t>
      </w:r>
      <w:r w:rsidR="00892B59">
        <w:rPr>
          <w:i/>
          <w:color w:val="0070C0"/>
        </w:rPr>
        <w:t xml:space="preserve">legen Sie </w:t>
      </w:r>
      <w:r>
        <w:rPr>
          <w:i/>
          <w:color w:val="0070C0"/>
        </w:rPr>
        <w:t xml:space="preserve">nur dar, </w:t>
      </w:r>
      <w:r w:rsidRPr="003E534B">
        <w:rPr>
          <w:i/>
          <w:color w:val="0070C0"/>
          <w:u w:val="single"/>
        </w:rPr>
        <w:t>was</w:t>
      </w:r>
      <w:r>
        <w:rPr>
          <w:i/>
          <w:color w:val="0070C0"/>
        </w:rPr>
        <w:t xml:space="preserve"> sich zugetragen hat bzw. </w:t>
      </w:r>
      <w:r w:rsidR="006D61B9" w:rsidRPr="006D61B9">
        <w:rPr>
          <w:i/>
          <w:color w:val="0070C0"/>
          <w:u w:val="single"/>
        </w:rPr>
        <w:t>was</w:t>
      </w:r>
      <w:r w:rsidR="006D61B9">
        <w:rPr>
          <w:i/>
          <w:color w:val="0070C0"/>
        </w:rPr>
        <w:t xml:space="preserve"> </w:t>
      </w:r>
      <w:r>
        <w:rPr>
          <w:i/>
          <w:color w:val="0070C0"/>
        </w:rPr>
        <w:t>Ihnen aufgefallen ist).</w:t>
      </w:r>
      <w:bookmarkStart w:id="1" w:name="_GoBack"/>
      <w:bookmarkEnd w:id="1"/>
    </w:p>
    <w:p w:rsidR="00323D20" w:rsidRPr="006944E9" w:rsidRDefault="00323D20" w:rsidP="00323D20">
      <w:pPr>
        <w:numPr>
          <w:ilvl w:val="0"/>
          <w:numId w:val="32"/>
        </w:numPr>
        <w:jc w:val="both"/>
        <w:rPr>
          <w:i/>
          <w:color w:val="0070C0"/>
        </w:rPr>
      </w:pPr>
      <w:r>
        <w:rPr>
          <w:i/>
          <w:color w:val="0070C0"/>
        </w:rPr>
        <w:t>Beachten Sie bitte auch die Ausführungen im Software-Projektleitfaden zum erwarteten Inhalt der Reflexionsberichte.</w:t>
      </w:r>
    </w:p>
    <w:p w:rsidR="003E534B" w:rsidRDefault="003E534B" w:rsidP="003E534B">
      <w:pPr>
        <w:jc w:val="both"/>
        <w:rPr>
          <w:i/>
          <w:color w:val="0070C0"/>
        </w:rPr>
      </w:pPr>
    </w:p>
    <w:p w:rsidR="003E534B" w:rsidRDefault="003E534B" w:rsidP="003E534B">
      <w:pPr>
        <w:numPr>
          <w:ilvl w:val="0"/>
          <w:numId w:val="41"/>
        </w:numPr>
        <w:outlineLvl w:val="2"/>
      </w:pPr>
      <w:r>
        <w:t>…</w:t>
      </w:r>
    </w:p>
    <w:p w:rsidR="003E534B" w:rsidRPr="003E534B" w:rsidRDefault="003E534B" w:rsidP="003E534B">
      <w:pPr>
        <w:numPr>
          <w:ilvl w:val="0"/>
          <w:numId w:val="41"/>
        </w:numPr>
        <w:outlineLvl w:val="2"/>
      </w:pPr>
      <w:r>
        <w:t>…</w:t>
      </w:r>
    </w:p>
    <w:p w:rsidR="003E534B" w:rsidRDefault="003E534B" w:rsidP="003E534B">
      <w:pPr>
        <w:jc w:val="both"/>
        <w:rPr>
          <w:i/>
          <w:color w:val="0070C0"/>
        </w:rPr>
      </w:pPr>
    </w:p>
    <w:p w:rsidR="0095076C" w:rsidRDefault="00E131A3" w:rsidP="0024318F">
      <w:pPr>
        <w:pStyle w:val="berschrift2"/>
        <w:numPr>
          <w:ilvl w:val="0"/>
          <w:numId w:val="38"/>
        </w:numPr>
      </w:pPr>
      <w:r>
        <w:t xml:space="preserve">Reflexion </w:t>
      </w:r>
      <w:r w:rsidR="00B075B3">
        <w:t xml:space="preserve">über den </w:t>
      </w:r>
      <w:r>
        <w:t>Berichtszeitraum</w:t>
      </w:r>
      <w:r w:rsidR="003E534B">
        <w:t>: persönliche Bewertung und Lernergebnisse</w:t>
      </w:r>
    </w:p>
    <w:p w:rsidR="006944E9" w:rsidRDefault="006944E9" w:rsidP="006944E9">
      <w:pPr>
        <w:pStyle w:val="Listenabsatz"/>
      </w:pPr>
    </w:p>
    <w:p w:rsidR="003E534B" w:rsidRDefault="00892B59" w:rsidP="00323D20">
      <w:pPr>
        <w:pStyle w:val="Listenabsatz"/>
        <w:numPr>
          <w:ilvl w:val="0"/>
          <w:numId w:val="42"/>
        </w:numPr>
        <w:jc w:val="both"/>
        <w:rPr>
          <w:i/>
          <w:color w:val="0070C0"/>
        </w:rPr>
      </w:pPr>
      <w:r w:rsidRPr="00323D20">
        <w:rPr>
          <w:i/>
          <w:color w:val="0070C0"/>
        </w:rPr>
        <w:t xml:space="preserve">Bitte legen Sie jetzt Ihre persönliche Sicht auf </w:t>
      </w:r>
      <w:r w:rsidR="00323D20" w:rsidRPr="00323D20">
        <w:rPr>
          <w:i/>
          <w:color w:val="0070C0"/>
        </w:rPr>
        <w:t xml:space="preserve">den Inhalt </w:t>
      </w:r>
      <w:r w:rsidRPr="00323D20">
        <w:rPr>
          <w:i/>
          <w:color w:val="0070C0"/>
        </w:rPr>
        <w:t xml:space="preserve">unter Punkt 1 und 2 </w:t>
      </w:r>
      <w:r w:rsidR="00323D20" w:rsidRPr="00323D20">
        <w:rPr>
          <w:i/>
          <w:color w:val="0070C0"/>
        </w:rPr>
        <w:t>dar</w:t>
      </w:r>
      <w:r w:rsidR="00323D20">
        <w:rPr>
          <w:i/>
          <w:color w:val="0070C0"/>
        </w:rPr>
        <w:t>: Welche Ansicht haben Sie dazu? Welche Konsequenzen und Lernergebnisse ziehen Sie daraus?</w:t>
      </w:r>
    </w:p>
    <w:p w:rsidR="00323D20" w:rsidRPr="00323D20" w:rsidRDefault="00323D20" w:rsidP="00323D20">
      <w:pPr>
        <w:pStyle w:val="Listenabsatz"/>
        <w:numPr>
          <w:ilvl w:val="0"/>
          <w:numId w:val="42"/>
        </w:numPr>
        <w:jc w:val="both"/>
        <w:rPr>
          <w:i/>
          <w:color w:val="0070C0"/>
        </w:rPr>
      </w:pPr>
      <w:r>
        <w:rPr>
          <w:i/>
          <w:color w:val="0070C0"/>
        </w:rPr>
        <w:t>Beachten Sie bitte die Ausführungen im Software-Projektleitfaden zum erwarteten Inhalt der Reflexionsberichte</w:t>
      </w:r>
    </w:p>
    <w:p w:rsidR="00892B59" w:rsidRDefault="00892B59" w:rsidP="006944E9">
      <w:pPr>
        <w:jc w:val="both"/>
        <w:rPr>
          <w:i/>
          <w:color w:val="0070C0"/>
        </w:rPr>
      </w:pPr>
    </w:p>
    <w:p w:rsidR="00EB5785" w:rsidRPr="00EB5785" w:rsidRDefault="00EB5785" w:rsidP="00EB5785">
      <w:pPr>
        <w:numPr>
          <w:ilvl w:val="0"/>
          <w:numId w:val="43"/>
        </w:numPr>
        <w:outlineLvl w:val="2"/>
      </w:pPr>
      <w:r w:rsidRPr="00EB5785">
        <w:t>…</w:t>
      </w:r>
    </w:p>
    <w:p w:rsidR="00E86857" w:rsidRDefault="00EB5785" w:rsidP="00EB5785">
      <w:pPr>
        <w:numPr>
          <w:ilvl w:val="0"/>
          <w:numId w:val="43"/>
        </w:numPr>
        <w:outlineLvl w:val="2"/>
      </w:pPr>
      <w:r w:rsidRPr="00EB5785">
        <w:t>…</w:t>
      </w:r>
    </w:p>
    <w:p w:rsidR="009603B6" w:rsidRPr="00C37A75" w:rsidRDefault="009603B6" w:rsidP="009603B6">
      <w:pPr>
        <w:outlineLvl w:val="2"/>
      </w:pPr>
    </w:p>
    <w:p w:rsidR="00B075B3" w:rsidRDefault="00C50649" w:rsidP="00C50649">
      <w:pPr>
        <w:pStyle w:val="berschrift2"/>
        <w:numPr>
          <w:ilvl w:val="0"/>
          <w:numId w:val="38"/>
        </w:numPr>
      </w:pPr>
      <w:r>
        <w:t>Zusammenfassendes p</w:t>
      </w:r>
      <w:r w:rsidR="00B075B3">
        <w:t xml:space="preserve">ersönliches Fazit (nur im </w:t>
      </w:r>
      <w:r w:rsidR="005177A1">
        <w:t xml:space="preserve">letzten </w:t>
      </w:r>
      <w:r w:rsidR="00B075B3">
        <w:t>Bericht</w:t>
      </w:r>
      <w:r w:rsidR="005177A1">
        <w:t xml:space="preserve">, falls </w:t>
      </w:r>
      <w:r w:rsidR="00F1745F">
        <w:t xml:space="preserve">pro Person </w:t>
      </w:r>
      <w:r w:rsidR="005177A1" w:rsidRPr="00AB0858">
        <w:rPr>
          <w:u w:val="single"/>
        </w:rPr>
        <w:t>mehr</w:t>
      </w:r>
      <w:r w:rsidR="00F1745F">
        <w:t xml:space="preserve"> als ein</w:t>
      </w:r>
      <w:r w:rsidR="005177A1">
        <w:t xml:space="preserve"> Bericht gefordert </w:t>
      </w:r>
      <w:r w:rsidR="00F1745F">
        <w:t>ist</w:t>
      </w:r>
      <w:r w:rsidR="00B075B3">
        <w:t>)</w:t>
      </w:r>
    </w:p>
    <w:p w:rsidR="0024318F" w:rsidRDefault="0024318F" w:rsidP="0024318F"/>
    <w:p w:rsidR="0024318F" w:rsidRPr="0024318F" w:rsidRDefault="0024318F" w:rsidP="0024318F"/>
    <w:p w:rsidR="00D34BD9" w:rsidRDefault="00D34BD9" w:rsidP="00D34BD9"/>
    <w:bookmarkEnd w:id="0"/>
    <w:p w:rsidR="00D34BD9" w:rsidRPr="00D34BD9" w:rsidRDefault="00D34BD9" w:rsidP="00D34BD9"/>
    <w:sectPr w:rsidR="00D34BD9" w:rsidRPr="00D34BD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81F" w:rsidRDefault="0044081F">
      <w:r>
        <w:separator/>
      </w:r>
    </w:p>
  </w:endnote>
  <w:endnote w:type="continuationSeparator" w:id="0">
    <w:p w:rsidR="0044081F" w:rsidRDefault="0044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798" w:rsidRDefault="00EF44C4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C19DE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846795">
      <w:rPr>
        <w:noProof/>
        <w:sz w:val="20"/>
      </w:rPr>
      <w:t>ReflexionsberichtVorlage.doc</w:t>
    </w:r>
    <w:r w:rsidR="000B06F3" w:rsidRPr="000B06F3">
      <w:rPr>
        <w:sz w:val="20"/>
      </w:rPr>
      <w:fldChar w:fldCharType="end"/>
    </w:r>
    <w:r w:rsidR="00F42798">
      <w:rPr>
        <w:sz w:val="20"/>
      </w:rPr>
      <w:tab/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6D61B9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6D61B9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846795">
      <w:rPr>
        <w:noProof/>
        <w:sz w:val="20"/>
      </w:rPr>
      <w:t>13.03.2014 13:53:00</w:t>
    </w:r>
    <w:r w:rsidR="00F42798">
      <w:rPr>
        <w:sz w:val="20"/>
      </w:rPr>
      <w:fldChar w:fldCharType="end"/>
    </w:r>
  </w:p>
  <w:p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4A66F0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81F" w:rsidRDefault="0044081F">
      <w:r>
        <w:separator/>
      </w:r>
    </w:p>
  </w:footnote>
  <w:footnote w:type="continuationSeparator" w:id="0">
    <w:p w:rsidR="0044081F" w:rsidRDefault="0044081F">
      <w:r>
        <w:continuationSeparator/>
      </w:r>
    </w:p>
  </w:footnote>
  <w:footnote w:id="1">
    <w:p w:rsidR="009603B6" w:rsidRDefault="009603B6">
      <w:pPr>
        <w:pStyle w:val="Funotentext"/>
      </w:pPr>
      <w:r>
        <w:rPr>
          <w:rStyle w:val="Funotenzeichen"/>
        </w:rPr>
        <w:footnoteRef/>
      </w:r>
      <w:r>
        <w:t xml:space="preserve"> Angabe nur erforderlich, wenn pro Person </w:t>
      </w:r>
      <w:r w:rsidRPr="00310FB2">
        <w:rPr>
          <w:u w:val="single"/>
        </w:rPr>
        <w:t>mehr</w:t>
      </w:r>
      <w:r>
        <w:t xml:space="preserve"> als ein Bericht gefordert ist.</w:t>
      </w:r>
    </w:p>
  </w:footnote>
  <w:footnote w:id="2">
    <w:p w:rsidR="009603B6" w:rsidRDefault="009603B6" w:rsidP="009603B6">
      <w:pPr>
        <w:pStyle w:val="Funotentext"/>
      </w:pPr>
      <w:r>
        <w:rPr>
          <w:rStyle w:val="Funotenzeichen"/>
        </w:rPr>
        <w:footnoteRef/>
      </w:r>
      <w:r>
        <w:t xml:space="preserve"> Angabe nur erforderlich, wenn pro Person </w:t>
      </w:r>
      <w:r w:rsidRPr="00310FB2">
        <w:rPr>
          <w:u w:val="single"/>
        </w:rPr>
        <w:t>mehr</w:t>
      </w:r>
      <w:r>
        <w:t xml:space="preserve"> als ein Bericht gefordert ist.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4EE" w:rsidRDefault="00EF44C4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52A2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:rsidR="00F42798" w:rsidRDefault="004A66F0">
    <w:pPr>
      <w:pStyle w:val="Kopfzeile"/>
      <w:rPr>
        <w:sz w:val="20"/>
      </w:rPr>
    </w:pPr>
    <w:r>
      <w:rPr>
        <w:sz w:val="20"/>
      </w:rPr>
      <w:t>OTH</w:t>
    </w:r>
    <w:r w:rsidR="007D74EE">
      <w:rPr>
        <w:sz w:val="20"/>
      </w:rPr>
      <w:t xml:space="preserve"> 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E7D"/>
    <w:multiLevelType w:val="hybridMultilevel"/>
    <w:tmpl w:val="C708F5AC"/>
    <w:lvl w:ilvl="0" w:tplc="D6ECA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969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10E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EE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C2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363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05C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A6A8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2AB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20916"/>
    <w:multiLevelType w:val="hybridMultilevel"/>
    <w:tmpl w:val="B59A78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350DC5"/>
    <w:multiLevelType w:val="hybridMultilevel"/>
    <w:tmpl w:val="E29050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23601B"/>
    <w:multiLevelType w:val="hybridMultilevel"/>
    <w:tmpl w:val="26087FE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12207ACB"/>
    <w:multiLevelType w:val="hybridMultilevel"/>
    <w:tmpl w:val="1A4C5C9C"/>
    <w:lvl w:ilvl="0" w:tplc="35C4FF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4B4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7C01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CC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7EB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9A39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EC0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56DF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927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B502B4"/>
    <w:multiLevelType w:val="hybridMultilevel"/>
    <w:tmpl w:val="C5EA1994"/>
    <w:lvl w:ilvl="0" w:tplc="5E30B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0C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C9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2CA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CA7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02F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C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DEF8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80EF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04A62"/>
    <w:multiLevelType w:val="hybridMultilevel"/>
    <w:tmpl w:val="9266FA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60795E"/>
    <w:multiLevelType w:val="hybridMultilevel"/>
    <w:tmpl w:val="AF8866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2E0933"/>
    <w:multiLevelType w:val="hybridMultilevel"/>
    <w:tmpl w:val="B59A78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E585F9E"/>
    <w:multiLevelType w:val="hybridMultilevel"/>
    <w:tmpl w:val="1C5414EE"/>
    <w:lvl w:ilvl="0" w:tplc="F1107E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E7C2199"/>
    <w:multiLevelType w:val="hybridMultilevel"/>
    <w:tmpl w:val="63B446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721AF"/>
    <w:multiLevelType w:val="hybridMultilevel"/>
    <w:tmpl w:val="D772B80A"/>
    <w:lvl w:ilvl="0" w:tplc="037E3C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45B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881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4C4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284A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F6B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AC3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CF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7C2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0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7D374C"/>
    <w:multiLevelType w:val="hybridMultilevel"/>
    <w:tmpl w:val="4E8A5D42"/>
    <w:lvl w:ilvl="0" w:tplc="6AAA7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4275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6C6B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81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AF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F299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C77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49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CC3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4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6BD39ED"/>
    <w:multiLevelType w:val="hybridMultilevel"/>
    <w:tmpl w:val="F2BA8ABE"/>
    <w:lvl w:ilvl="0" w:tplc="BDB2F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4E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BEF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A8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3A88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442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6265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E48A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904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E6DC0"/>
    <w:multiLevelType w:val="hybridMultilevel"/>
    <w:tmpl w:val="4B36E6F8"/>
    <w:lvl w:ilvl="0" w:tplc="A4E0C14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866D84"/>
    <w:multiLevelType w:val="hybridMultilevel"/>
    <w:tmpl w:val="77B496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0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06E4E21"/>
    <w:multiLevelType w:val="hybridMultilevel"/>
    <w:tmpl w:val="26AE39A6"/>
    <w:lvl w:ilvl="0" w:tplc="717C39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EC421C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638B83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1C6C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80085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264E5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F2C5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52614E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B28A7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912256"/>
    <w:multiLevelType w:val="hybridMultilevel"/>
    <w:tmpl w:val="ACDCE1CE"/>
    <w:lvl w:ilvl="0" w:tplc="386A9AF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B3C4D"/>
    <w:multiLevelType w:val="hybridMultilevel"/>
    <w:tmpl w:val="1340F20C"/>
    <w:lvl w:ilvl="0" w:tplc="1D1634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A4CBDC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9E606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84B9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1289E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33ED09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02E5D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5D256F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F16BC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582FD4"/>
    <w:multiLevelType w:val="hybridMultilevel"/>
    <w:tmpl w:val="B59A78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C9570F"/>
    <w:multiLevelType w:val="hybridMultilevel"/>
    <w:tmpl w:val="3626C07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0594A70"/>
    <w:multiLevelType w:val="hybridMultilevel"/>
    <w:tmpl w:val="E04ED5C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18"/>
  </w:num>
  <w:num w:numId="4">
    <w:abstractNumId w:val="0"/>
  </w:num>
  <w:num w:numId="5">
    <w:abstractNumId w:val="9"/>
  </w:num>
  <w:num w:numId="6">
    <w:abstractNumId w:val="22"/>
  </w:num>
  <w:num w:numId="7">
    <w:abstractNumId w:val="25"/>
  </w:num>
  <w:num w:numId="8">
    <w:abstractNumId w:val="11"/>
  </w:num>
  <w:num w:numId="9">
    <w:abstractNumId w:val="10"/>
  </w:num>
  <w:num w:numId="10">
    <w:abstractNumId w:val="19"/>
  </w:num>
  <w:num w:numId="11">
    <w:abstractNumId w:val="21"/>
  </w:num>
  <w:num w:numId="12">
    <w:abstractNumId w:val="8"/>
  </w:num>
  <w:num w:numId="13">
    <w:abstractNumId w:val="24"/>
  </w:num>
  <w:num w:numId="14">
    <w:abstractNumId w:val="30"/>
  </w:num>
  <w:num w:numId="15">
    <w:abstractNumId w:val="6"/>
  </w:num>
  <w:num w:numId="16">
    <w:abstractNumId w:val="20"/>
  </w:num>
  <w:num w:numId="17">
    <w:abstractNumId w:val="5"/>
  </w:num>
  <w:num w:numId="18">
    <w:abstractNumId w:val="29"/>
  </w:num>
  <w:num w:numId="19">
    <w:abstractNumId w:val="23"/>
  </w:num>
  <w:num w:numId="20">
    <w:abstractNumId w:val="41"/>
  </w:num>
  <w:num w:numId="21">
    <w:abstractNumId w:val="34"/>
  </w:num>
  <w:num w:numId="22">
    <w:abstractNumId w:val="42"/>
  </w:num>
  <w:num w:numId="23">
    <w:abstractNumId w:val="36"/>
  </w:num>
  <w:num w:numId="24">
    <w:abstractNumId w:val="2"/>
  </w:num>
  <w:num w:numId="25">
    <w:abstractNumId w:val="17"/>
  </w:num>
  <w:num w:numId="26">
    <w:abstractNumId w:val="27"/>
  </w:num>
  <w:num w:numId="27">
    <w:abstractNumId w:val="1"/>
  </w:num>
  <w:num w:numId="28">
    <w:abstractNumId w:val="37"/>
  </w:num>
  <w:num w:numId="29">
    <w:abstractNumId w:val="15"/>
  </w:num>
  <w:num w:numId="30">
    <w:abstractNumId w:val="33"/>
  </w:num>
  <w:num w:numId="31">
    <w:abstractNumId w:val="39"/>
  </w:num>
  <w:num w:numId="32">
    <w:abstractNumId w:val="13"/>
  </w:num>
  <w:num w:numId="33">
    <w:abstractNumId w:val="16"/>
  </w:num>
  <w:num w:numId="34">
    <w:abstractNumId w:val="12"/>
  </w:num>
  <w:num w:numId="35">
    <w:abstractNumId w:val="40"/>
  </w:num>
  <w:num w:numId="36">
    <w:abstractNumId w:val="38"/>
  </w:num>
  <w:num w:numId="37">
    <w:abstractNumId w:val="7"/>
  </w:num>
  <w:num w:numId="38">
    <w:abstractNumId w:val="32"/>
  </w:num>
  <w:num w:numId="39">
    <w:abstractNumId w:val="26"/>
  </w:num>
  <w:num w:numId="40">
    <w:abstractNumId w:val="4"/>
  </w:num>
  <w:num w:numId="41">
    <w:abstractNumId w:val="3"/>
  </w:num>
  <w:num w:numId="42">
    <w:abstractNumId w:val="2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46D7"/>
    <w:rsid w:val="00056016"/>
    <w:rsid w:val="00071C06"/>
    <w:rsid w:val="00074CCF"/>
    <w:rsid w:val="000922F3"/>
    <w:rsid w:val="00096DA6"/>
    <w:rsid w:val="000A095E"/>
    <w:rsid w:val="000A2FB2"/>
    <w:rsid w:val="000A3A21"/>
    <w:rsid w:val="000B06F3"/>
    <w:rsid w:val="000C6054"/>
    <w:rsid w:val="000C765F"/>
    <w:rsid w:val="000D06DA"/>
    <w:rsid w:val="000D1431"/>
    <w:rsid w:val="000D5D59"/>
    <w:rsid w:val="000D7E56"/>
    <w:rsid w:val="000F0273"/>
    <w:rsid w:val="001030CF"/>
    <w:rsid w:val="00104277"/>
    <w:rsid w:val="00115D6A"/>
    <w:rsid w:val="00130B48"/>
    <w:rsid w:val="00141163"/>
    <w:rsid w:val="00146D17"/>
    <w:rsid w:val="0015487C"/>
    <w:rsid w:val="001571EE"/>
    <w:rsid w:val="001628B8"/>
    <w:rsid w:val="0016489B"/>
    <w:rsid w:val="00164A12"/>
    <w:rsid w:val="00173E6A"/>
    <w:rsid w:val="00174567"/>
    <w:rsid w:val="00187882"/>
    <w:rsid w:val="001A2C26"/>
    <w:rsid w:val="001A2CDA"/>
    <w:rsid w:val="001A42C8"/>
    <w:rsid w:val="001A47D6"/>
    <w:rsid w:val="001B3DCD"/>
    <w:rsid w:val="001B41F2"/>
    <w:rsid w:val="001C4B40"/>
    <w:rsid w:val="001E099F"/>
    <w:rsid w:val="001E65F3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18F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83507"/>
    <w:rsid w:val="0028773A"/>
    <w:rsid w:val="002965AD"/>
    <w:rsid w:val="002A149C"/>
    <w:rsid w:val="002B0EF4"/>
    <w:rsid w:val="002B581E"/>
    <w:rsid w:val="002C504C"/>
    <w:rsid w:val="002D0AA4"/>
    <w:rsid w:val="002D1CA2"/>
    <w:rsid w:val="002E04D3"/>
    <w:rsid w:val="002F2F41"/>
    <w:rsid w:val="002F5AA4"/>
    <w:rsid w:val="002F6A5B"/>
    <w:rsid w:val="00302B4C"/>
    <w:rsid w:val="00310FB2"/>
    <w:rsid w:val="00316F8A"/>
    <w:rsid w:val="00323233"/>
    <w:rsid w:val="00323D20"/>
    <w:rsid w:val="003274A2"/>
    <w:rsid w:val="003314D9"/>
    <w:rsid w:val="0033515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B659C"/>
    <w:rsid w:val="003C1F8E"/>
    <w:rsid w:val="003C62EC"/>
    <w:rsid w:val="003C7189"/>
    <w:rsid w:val="003C7309"/>
    <w:rsid w:val="003D16B1"/>
    <w:rsid w:val="003D2591"/>
    <w:rsid w:val="003D3130"/>
    <w:rsid w:val="003D4309"/>
    <w:rsid w:val="003D5FA8"/>
    <w:rsid w:val="003E534B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2EE8"/>
    <w:rsid w:val="00434866"/>
    <w:rsid w:val="0044081F"/>
    <w:rsid w:val="00442CB5"/>
    <w:rsid w:val="00443C5D"/>
    <w:rsid w:val="00474E70"/>
    <w:rsid w:val="00476B54"/>
    <w:rsid w:val="00482C17"/>
    <w:rsid w:val="0048586A"/>
    <w:rsid w:val="00486166"/>
    <w:rsid w:val="00486ADB"/>
    <w:rsid w:val="00493BB0"/>
    <w:rsid w:val="004A66F0"/>
    <w:rsid w:val="004B33F5"/>
    <w:rsid w:val="004B4AFB"/>
    <w:rsid w:val="004C71F4"/>
    <w:rsid w:val="004D2481"/>
    <w:rsid w:val="004D5BD8"/>
    <w:rsid w:val="00503B5E"/>
    <w:rsid w:val="0050476C"/>
    <w:rsid w:val="005068D8"/>
    <w:rsid w:val="00512007"/>
    <w:rsid w:val="0051273C"/>
    <w:rsid w:val="0051761D"/>
    <w:rsid w:val="005177A1"/>
    <w:rsid w:val="00522806"/>
    <w:rsid w:val="00546583"/>
    <w:rsid w:val="00552AED"/>
    <w:rsid w:val="005553BE"/>
    <w:rsid w:val="005564BA"/>
    <w:rsid w:val="00573120"/>
    <w:rsid w:val="00573879"/>
    <w:rsid w:val="00576566"/>
    <w:rsid w:val="005861AD"/>
    <w:rsid w:val="00597F5E"/>
    <w:rsid w:val="005A5680"/>
    <w:rsid w:val="005A72E0"/>
    <w:rsid w:val="005B27D0"/>
    <w:rsid w:val="005B5A7F"/>
    <w:rsid w:val="005C589E"/>
    <w:rsid w:val="005C6E55"/>
    <w:rsid w:val="005D2212"/>
    <w:rsid w:val="005D34BE"/>
    <w:rsid w:val="005E619B"/>
    <w:rsid w:val="005F7115"/>
    <w:rsid w:val="00601055"/>
    <w:rsid w:val="00601237"/>
    <w:rsid w:val="0060360F"/>
    <w:rsid w:val="00634465"/>
    <w:rsid w:val="0065432A"/>
    <w:rsid w:val="00654ECD"/>
    <w:rsid w:val="00661CDF"/>
    <w:rsid w:val="00667A5B"/>
    <w:rsid w:val="00667AE1"/>
    <w:rsid w:val="00671938"/>
    <w:rsid w:val="0067366D"/>
    <w:rsid w:val="00677127"/>
    <w:rsid w:val="006821E0"/>
    <w:rsid w:val="0068776D"/>
    <w:rsid w:val="006944E9"/>
    <w:rsid w:val="00694C94"/>
    <w:rsid w:val="006A1EA6"/>
    <w:rsid w:val="006A2CDD"/>
    <w:rsid w:val="006A5E61"/>
    <w:rsid w:val="006A6546"/>
    <w:rsid w:val="006A7099"/>
    <w:rsid w:val="006A72C5"/>
    <w:rsid w:val="006B671E"/>
    <w:rsid w:val="006C01B2"/>
    <w:rsid w:val="006C61E5"/>
    <w:rsid w:val="006D031D"/>
    <w:rsid w:val="006D326F"/>
    <w:rsid w:val="006D4F36"/>
    <w:rsid w:val="006D61B9"/>
    <w:rsid w:val="006D6983"/>
    <w:rsid w:val="006E5DA8"/>
    <w:rsid w:val="006E634D"/>
    <w:rsid w:val="006F0521"/>
    <w:rsid w:val="006F6CFA"/>
    <w:rsid w:val="0070126E"/>
    <w:rsid w:val="00702E76"/>
    <w:rsid w:val="0070371D"/>
    <w:rsid w:val="00703A86"/>
    <w:rsid w:val="007054F7"/>
    <w:rsid w:val="007105FC"/>
    <w:rsid w:val="00710D7F"/>
    <w:rsid w:val="00711619"/>
    <w:rsid w:val="00724CFA"/>
    <w:rsid w:val="00725880"/>
    <w:rsid w:val="007327CD"/>
    <w:rsid w:val="00735DBB"/>
    <w:rsid w:val="0074372E"/>
    <w:rsid w:val="00744E8F"/>
    <w:rsid w:val="00746B09"/>
    <w:rsid w:val="007575EA"/>
    <w:rsid w:val="00763922"/>
    <w:rsid w:val="0076431F"/>
    <w:rsid w:val="00770BA3"/>
    <w:rsid w:val="00770DB3"/>
    <w:rsid w:val="00772F5B"/>
    <w:rsid w:val="007757BA"/>
    <w:rsid w:val="0078085B"/>
    <w:rsid w:val="0078123C"/>
    <w:rsid w:val="0078251B"/>
    <w:rsid w:val="00783B47"/>
    <w:rsid w:val="00785425"/>
    <w:rsid w:val="007866A4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0194E"/>
    <w:rsid w:val="00816EBF"/>
    <w:rsid w:val="0082068D"/>
    <w:rsid w:val="00823448"/>
    <w:rsid w:val="00830343"/>
    <w:rsid w:val="0083106D"/>
    <w:rsid w:val="00843D32"/>
    <w:rsid w:val="0084537C"/>
    <w:rsid w:val="00846795"/>
    <w:rsid w:val="00854009"/>
    <w:rsid w:val="008914D7"/>
    <w:rsid w:val="00892B59"/>
    <w:rsid w:val="00892D75"/>
    <w:rsid w:val="00897E38"/>
    <w:rsid w:val="008A060E"/>
    <w:rsid w:val="008A7BD6"/>
    <w:rsid w:val="008B0603"/>
    <w:rsid w:val="008B30BE"/>
    <w:rsid w:val="008C29CE"/>
    <w:rsid w:val="008C6944"/>
    <w:rsid w:val="008D3764"/>
    <w:rsid w:val="008F2D8D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03B6"/>
    <w:rsid w:val="009649F2"/>
    <w:rsid w:val="009736A8"/>
    <w:rsid w:val="009736E2"/>
    <w:rsid w:val="00977228"/>
    <w:rsid w:val="009A3CEA"/>
    <w:rsid w:val="009B427C"/>
    <w:rsid w:val="009C2063"/>
    <w:rsid w:val="009C3D85"/>
    <w:rsid w:val="009C7070"/>
    <w:rsid w:val="009E27BD"/>
    <w:rsid w:val="009E684A"/>
    <w:rsid w:val="009F2465"/>
    <w:rsid w:val="009F6800"/>
    <w:rsid w:val="00A042D4"/>
    <w:rsid w:val="00A07AFD"/>
    <w:rsid w:val="00A07D64"/>
    <w:rsid w:val="00A1423A"/>
    <w:rsid w:val="00A169F4"/>
    <w:rsid w:val="00A17792"/>
    <w:rsid w:val="00A31176"/>
    <w:rsid w:val="00A36D4E"/>
    <w:rsid w:val="00A44C48"/>
    <w:rsid w:val="00A46A8B"/>
    <w:rsid w:val="00A54453"/>
    <w:rsid w:val="00A61D50"/>
    <w:rsid w:val="00A63EDC"/>
    <w:rsid w:val="00A7497E"/>
    <w:rsid w:val="00A86B2B"/>
    <w:rsid w:val="00A90FC4"/>
    <w:rsid w:val="00A946E5"/>
    <w:rsid w:val="00AB0858"/>
    <w:rsid w:val="00AB77FB"/>
    <w:rsid w:val="00AB7BFC"/>
    <w:rsid w:val="00AC501C"/>
    <w:rsid w:val="00AC5DFA"/>
    <w:rsid w:val="00AC78FB"/>
    <w:rsid w:val="00AD1530"/>
    <w:rsid w:val="00AD3558"/>
    <w:rsid w:val="00AE3BE5"/>
    <w:rsid w:val="00AF1D43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41C6"/>
    <w:rsid w:val="00B745B6"/>
    <w:rsid w:val="00B86C84"/>
    <w:rsid w:val="00B94360"/>
    <w:rsid w:val="00B9596F"/>
    <w:rsid w:val="00BA46B0"/>
    <w:rsid w:val="00BB141F"/>
    <w:rsid w:val="00BB40BD"/>
    <w:rsid w:val="00BB5529"/>
    <w:rsid w:val="00BC0BA6"/>
    <w:rsid w:val="00BC1DFA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4E1E"/>
    <w:rsid w:val="00C50649"/>
    <w:rsid w:val="00C60AF4"/>
    <w:rsid w:val="00C63F5A"/>
    <w:rsid w:val="00C72604"/>
    <w:rsid w:val="00C763BE"/>
    <w:rsid w:val="00C80465"/>
    <w:rsid w:val="00C940B0"/>
    <w:rsid w:val="00CB50F4"/>
    <w:rsid w:val="00CC2B9B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07C02"/>
    <w:rsid w:val="00D20CB5"/>
    <w:rsid w:val="00D24F76"/>
    <w:rsid w:val="00D262B8"/>
    <w:rsid w:val="00D3165A"/>
    <w:rsid w:val="00D32918"/>
    <w:rsid w:val="00D34BD9"/>
    <w:rsid w:val="00D3748C"/>
    <w:rsid w:val="00D422B3"/>
    <w:rsid w:val="00D54AA9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323F0"/>
    <w:rsid w:val="00E33A96"/>
    <w:rsid w:val="00E35BF4"/>
    <w:rsid w:val="00E42F44"/>
    <w:rsid w:val="00E5132D"/>
    <w:rsid w:val="00E52FDA"/>
    <w:rsid w:val="00E53122"/>
    <w:rsid w:val="00E56B79"/>
    <w:rsid w:val="00E56E01"/>
    <w:rsid w:val="00E57C70"/>
    <w:rsid w:val="00E802F1"/>
    <w:rsid w:val="00E813C6"/>
    <w:rsid w:val="00E86857"/>
    <w:rsid w:val="00E87E7B"/>
    <w:rsid w:val="00E97A76"/>
    <w:rsid w:val="00E97DCC"/>
    <w:rsid w:val="00EA22C0"/>
    <w:rsid w:val="00EB0232"/>
    <w:rsid w:val="00EB5785"/>
    <w:rsid w:val="00ED1C4D"/>
    <w:rsid w:val="00ED6B54"/>
    <w:rsid w:val="00EE09BA"/>
    <w:rsid w:val="00EE588D"/>
    <w:rsid w:val="00EE7901"/>
    <w:rsid w:val="00EF2375"/>
    <w:rsid w:val="00EF44C4"/>
    <w:rsid w:val="00EF5D76"/>
    <w:rsid w:val="00F060AF"/>
    <w:rsid w:val="00F1637A"/>
    <w:rsid w:val="00F1745F"/>
    <w:rsid w:val="00F25BEF"/>
    <w:rsid w:val="00F33479"/>
    <w:rsid w:val="00F36426"/>
    <w:rsid w:val="00F36DAC"/>
    <w:rsid w:val="00F37C19"/>
    <w:rsid w:val="00F42798"/>
    <w:rsid w:val="00F50539"/>
    <w:rsid w:val="00F50989"/>
    <w:rsid w:val="00F63AA4"/>
    <w:rsid w:val="00F724D2"/>
    <w:rsid w:val="00F7383F"/>
    <w:rsid w:val="00F75DF6"/>
    <w:rsid w:val="00F84102"/>
    <w:rsid w:val="00F8508E"/>
    <w:rsid w:val="00F90398"/>
    <w:rsid w:val="00F939A4"/>
    <w:rsid w:val="00F942E1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C6234D"/>
  <w15:chartTrackingRefBased/>
  <w15:docId w15:val="{56077AD5-9337-440E-A066-0DD994AD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944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CC68-486B-422C-B2AD-12AB72D3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VorlageKapitel.dot</Template>
  <TotalTime>0</TotalTime>
  <Pages>2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Kurt Hoffmann</cp:lastModifiedBy>
  <cp:revision>22</cp:revision>
  <cp:lastPrinted>2014-03-13T12:53:00Z</cp:lastPrinted>
  <dcterms:created xsi:type="dcterms:W3CDTF">2020-03-04T12:48:00Z</dcterms:created>
  <dcterms:modified xsi:type="dcterms:W3CDTF">2021-03-03T13:58:00Z</dcterms:modified>
</cp:coreProperties>
</file>