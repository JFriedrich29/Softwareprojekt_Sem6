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53E9" w14:textId="77777777"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r w:rsidR="00A719D9">
        <w:t>S</w:t>
      </w:r>
      <w:r w:rsidR="006E248F">
        <w:t>o</w:t>
      </w:r>
      <w:r w:rsidR="00A719D9">
        <w:t>S</w:t>
      </w:r>
      <w:r w:rsidR="006E248F">
        <w:t>e</w:t>
      </w:r>
      <w:r w:rsidR="00507768">
        <w:t xml:space="preserve"> 2021</w:t>
      </w:r>
      <w:r w:rsidR="000B06F3">
        <w:t xml:space="preserve">: </w:t>
      </w:r>
      <w:r w:rsidR="00E42897">
        <w:t>P</w:t>
      </w:r>
      <w:r w:rsidR="00582314">
        <w:t>rotokoll</w:t>
      </w:r>
      <w:r w:rsidR="001A0B0E">
        <w:t xml:space="preserve"> </w:t>
      </w:r>
      <w:r w:rsidR="00FA7DF2">
        <w:t xml:space="preserve">über eine </w:t>
      </w:r>
      <w:r w:rsidR="001A0B0E">
        <w:t>Team-Besprechung</w:t>
      </w:r>
    </w:p>
    <w:p w14:paraId="04FB03B0" w14:textId="77777777" w:rsidR="00226A69" w:rsidRPr="00226A69" w:rsidRDefault="00226A69" w:rsidP="00226A69"/>
    <w:bookmarkStart w:id="1" w:name="_MON_1328417257"/>
    <w:bookmarkStart w:id="2" w:name="_MON_1328417276"/>
    <w:bookmarkStart w:id="3" w:name="_MON_1328417286"/>
    <w:bookmarkStart w:id="4" w:name="_MON_1328418543"/>
    <w:bookmarkStart w:id="5" w:name="_MON_1328418558"/>
    <w:bookmarkStart w:id="6" w:name="_MON_1328418562"/>
    <w:bookmarkStart w:id="7" w:name="_MON_1328416942"/>
    <w:bookmarkStart w:id="8" w:name="_MON_1328417124"/>
    <w:bookmarkStart w:id="9" w:name="_MON_1328417161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Start w:id="10" w:name="_MON_1328417239"/>
    <w:bookmarkEnd w:id="10"/>
    <w:p w14:paraId="2CC93BF3" w14:textId="73A63218" w:rsidR="00E57C70" w:rsidRDefault="00232707" w:rsidP="005F1ADC">
      <w:pPr>
        <w:jc w:val="center"/>
      </w:pPr>
      <w:r>
        <w:object w:dxaOrig="7925" w:dyaOrig="2153" w14:anchorId="632E9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07.5pt" o:ole="">
            <v:imagedata r:id="rId7" o:title=""/>
          </v:shape>
          <o:OLEObject Type="Embed" ProgID="Excel.Sheet.8" ShapeID="_x0000_i1025" DrawAspect="Content" ObjectID="_1678077771" r:id="rId8"/>
        </w:object>
      </w:r>
    </w:p>
    <w:p w14:paraId="3F0D97EB" w14:textId="77777777" w:rsidR="00E57C70" w:rsidRPr="00E57C70" w:rsidRDefault="00E57C70" w:rsidP="00E57C70"/>
    <w:bookmarkEnd w:id="0"/>
    <w:p w14:paraId="0789E685" w14:textId="77777777"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14:paraId="505D2F1E" w14:textId="77777777"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14:paraId="7FF7F0BD" w14:textId="77777777" w:rsidTr="00F17674">
        <w:tc>
          <w:tcPr>
            <w:tcW w:w="1134" w:type="dxa"/>
            <w:shd w:val="clear" w:color="auto" w:fill="auto"/>
          </w:tcPr>
          <w:p w14:paraId="21E57196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14:paraId="7A43393E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:rsidRPr="00882390" w14:paraId="6EC72B70" w14:textId="77777777" w:rsidTr="00F17674">
        <w:tc>
          <w:tcPr>
            <w:tcW w:w="1134" w:type="dxa"/>
            <w:shd w:val="clear" w:color="auto" w:fill="auto"/>
          </w:tcPr>
          <w:p w14:paraId="65DB6E2E" w14:textId="77777777" w:rsidR="00646E1C" w:rsidRPr="00882390" w:rsidRDefault="00646E1C" w:rsidP="00646E1C">
            <w:r w:rsidRPr="00882390">
              <w:t>1</w:t>
            </w:r>
          </w:p>
        </w:tc>
        <w:tc>
          <w:tcPr>
            <w:tcW w:w="7001" w:type="dxa"/>
            <w:shd w:val="clear" w:color="auto" w:fill="auto"/>
          </w:tcPr>
          <w:p w14:paraId="2E1ECDBA" w14:textId="468284C6" w:rsidR="00232707" w:rsidRPr="00882390" w:rsidRDefault="00232707" w:rsidP="00646E1C">
            <w:r w:rsidRPr="00882390">
              <w:t>Bartl, Benedikt</w:t>
            </w:r>
          </w:p>
        </w:tc>
      </w:tr>
      <w:tr w:rsidR="00646E1C" w:rsidRPr="00882390" w14:paraId="6547FCAA" w14:textId="77777777" w:rsidTr="00F17674">
        <w:tc>
          <w:tcPr>
            <w:tcW w:w="1134" w:type="dxa"/>
            <w:shd w:val="clear" w:color="auto" w:fill="auto"/>
          </w:tcPr>
          <w:p w14:paraId="69DA63D7" w14:textId="77777777" w:rsidR="00646E1C" w:rsidRPr="00882390" w:rsidRDefault="00646E1C" w:rsidP="00646E1C">
            <w:r w:rsidRPr="00882390">
              <w:t>2</w:t>
            </w:r>
          </w:p>
        </w:tc>
        <w:tc>
          <w:tcPr>
            <w:tcW w:w="7001" w:type="dxa"/>
            <w:shd w:val="clear" w:color="auto" w:fill="auto"/>
          </w:tcPr>
          <w:p w14:paraId="7A352E8E" w14:textId="6EE21502" w:rsidR="00232707" w:rsidRPr="00882390" w:rsidRDefault="00232707" w:rsidP="00646E1C">
            <w:r w:rsidRPr="00882390">
              <w:t>Eichenseer, Michael</w:t>
            </w:r>
          </w:p>
        </w:tc>
      </w:tr>
      <w:tr w:rsidR="00882390" w:rsidRPr="00882390" w14:paraId="0C30C1EC" w14:textId="77777777" w:rsidTr="00F17674">
        <w:tc>
          <w:tcPr>
            <w:tcW w:w="1134" w:type="dxa"/>
            <w:shd w:val="clear" w:color="auto" w:fill="auto"/>
          </w:tcPr>
          <w:p w14:paraId="6834B261" w14:textId="458C3ACC" w:rsidR="00882390" w:rsidRPr="00882390" w:rsidRDefault="00882390" w:rsidP="00882390">
            <w:r w:rsidRPr="00882390">
              <w:t>3</w:t>
            </w:r>
          </w:p>
        </w:tc>
        <w:tc>
          <w:tcPr>
            <w:tcW w:w="7001" w:type="dxa"/>
            <w:shd w:val="clear" w:color="auto" w:fill="auto"/>
          </w:tcPr>
          <w:p w14:paraId="48AC11B9" w14:textId="264353BD" w:rsidR="00882390" w:rsidRPr="00882390" w:rsidRDefault="00882390" w:rsidP="00882390">
            <w:r w:rsidRPr="00882390">
              <w:t>Friedrich, Jan</w:t>
            </w:r>
          </w:p>
        </w:tc>
      </w:tr>
      <w:tr w:rsidR="00882390" w:rsidRPr="00882390" w14:paraId="02E04D82" w14:textId="77777777" w:rsidTr="00F17674">
        <w:tc>
          <w:tcPr>
            <w:tcW w:w="1134" w:type="dxa"/>
            <w:shd w:val="clear" w:color="auto" w:fill="auto"/>
          </w:tcPr>
          <w:p w14:paraId="15B4E1FF" w14:textId="558230E7" w:rsidR="00882390" w:rsidRPr="00882390" w:rsidRDefault="00882390" w:rsidP="00882390">
            <w:r w:rsidRPr="00882390">
              <w:t>4</w:t>
            </w:r>
          </w:p>
        </w:tc>
        <w:tc>
          <w:tcPr>
            <w:tcW w:w="7001" w:type="dxa"/>
            <w:shd w:val="clear" w:color="auto" w:fill="auto"/>
          </w:tcPr>
          <w:p w14:paraId="574EBE1D" w14:textId="7FF03C6B" w:rsidR="00882390" w:rsidRPr="00882390" w:rsidRDefault="00882390" w:rsidP="00882390">
            <w:r w:rsidRPr="00882390">
              <w:t>Götz, Jakob</w:t>
            </w:r>
          </w:p>
        </w:tc>
      </w:tr>
      <w:tr w:rsidR="00882390" w:rsidRPr="00882390" w14:paraId="29C9C5A9" w14:textId="77777777" w:rsidTr="00F17674">
        <w:tc>
          <w:tcPr>
            <w:tcW w:w="1134" w:type="dxa"/>
            <w:shd w:val="clear" w:color="auto" w:fill="auto"/>
          </w:tcPr>
          <w:p w14:paraId="720A2813" w14:textId="19AB18C7" w:rsidR="00882390" w:rsidRPr="00882390" w:rsidRDefault="00882390" w:rsidP="00882390">
            <w:r w:rsidRPr="00882390">
              <w:t>5</w:t>
            </w:r>
          </w:p>
        </w:tc>
        <w:tc>
          <w:tcPr>
            <w:tcW w:w="7001" w:type="dxa"/>
            <w:shd w:val="clear" w:color="auto" w:fill="auto"/>
          </w:tcPr>
          <w:p w14:paraId="0AB0556C" w14:textId="3E4ACF01" w:rsidR="00882390" w:rsidRPr="00882390" w:rsidRDefault="00882390" w:rsidP="00882390">
            <w:r w:rsidRPr="00882390">
              <w:t>Hermann, Tobias</w:t>
            </w:r>
          </w:p>
        </w:tc>
      </w:tr>
      <w:tr w:rsidR="00882390" w:rsidRPr="00882390" w14:paraId="74C6636D" w14:textId="77777777" w:rsidTr="00F17674">
        <w:tc>
          <w:tcPr>
            <w:tcW w:w="1134" w:type="dxa"/>
            <w:shd w:val="clear" w:color="auto" w:fill="auto"/>
          </w:tcPr>
          <w:p w14:paraId="3CB0AB6D" w14:textId="2BBE6557" w:rsidR="00882390" w:rsidRPr="00882390" w:rsidRDefault="00882390" w:rsidP="00882390">
            <w:r w:rsidRPr="00882390">
              <w:t>6</w:t>
            </w:r>
          </w:p>
        </w:tc>
        <w:tc>
          <w:tcPr>
            <w:tcW w:w="7001" w:type="dxa"/>
            <w:shd w:val="clear" w:color="auto" w:fill="auto"/>
          </w:tcPr>
          <w:p w14:paraId="60AD55EE" w14:textId="56F43633" w:rsidR="00882390" w:rsidRPr="00882390" w:rsidRDefault="00882390" w:rsidP="00882390">
            <w:r w:rsidRPr="00882390">
              <w:t>Hofmann, Florian</w:t>
            </w:r>
          </w:p>
        </w:tc>
      </w:tr>
      <w:tr w:rsidR="00882390" w:rsidRPr="00882390" w14:paraId="653768FB" w14:textId="77777777" w:rsidTr="00F17674">
        <w:tc>
          <w:tcPr>
            <w:tcW w:w="1134" w:type="dxa"/>
            <w:shd w:val="clear" w:color="auto" w:fill="auto"/>
          </w:tcPr>
          <w:p w14:paraId="79E12FE0" w14:textId="0D3A82A0" w:rsidR="00882390" w:rsidRPr="00882390" w:rsidRDefault="00882390" w:rsidP="00882390">
            <w:r w:rsidRPr="00882390">
              <w:t>7</w:t>
            </w:r>
          </w:p>
        </w:tc>
        <w:tc>
          <w:tcPr>
            <w:tcW w:w="7001" w:type="dxa"/>
            <w:shd w:val="clear" w:color="auto" w:fill="auto"/>
          </w:tcPr>
          <w:p w14:paraId="4EF69823" w14:textId="7E692F75" w:rsidR="00882390" w:rsidRPr="00882390" w:rsidRDefault="00882390" w:rsidP="00882390">
            <w:r w:rsidRPr="00882390">
              <w:t>Kederer, Tino</w:t>
            </w:r>
          </w:p>
        </w:tc>
      </w:tr>
      <w:tr w:rsidR="00882390" w:rsidRPr="00882390" w14:paraId="20E4AD5B" w14:textId="77777777" w:rsidTr="00F17674">
        <w:tc>
          <w:tcPr>
            <w:tcW w:w="1134" w:type="dxa"/>
            <w:shd w:val="clear" w:color="auto" w:fill="auto"/>
          </w:tcPr>
          <w:p w14:paraId="1A8FD6B6" w14:textId="7FDB2EA2" w:rsidR="00882390" w:rsidRPr="00882390" w:rsidRDefault="00882390" w:rsidP="00882390">
            <w:r w:rsidRPr="00882390">
              <w:t>8</w:t>
            </w:r>
          </w:p>
        </w:tc>
        <w:tc>
          <w:tcPr>
            <w:tcW w:w="7001" w:type="dxa"/>
            <w:shd w:val="clear" w:color="auto" w:fill="auto"/>
          </w:tcPr>
          <w:p w14:paraId="1B2CCDED" w14:textId="244EA394" w:rsidR="00882390" w:rsidRPr="00882390" w:rsidRDefault="00882390" w:rsidP="00882390">
            <w:r w:rsidRPr="00882390">
              <w:t>Kennerknecht, Christoph</w:t>
            </w:r>
          </w:p>
        </w:tc>
      </w:tr>
      <w:tr w:rsidR="00882390" w:rsidRPr="00882390" w14:paraId="69A44E6D" w14:textId="77777777" w:rsidTr="00F17674">
        <w:tc>
          <w:tcPr>
            <w:tcW w:w="1134" w:type="dxa"/>
            <w:shd w:val="clear" w:color="auto" w:fill="auto"/>
          </w:tcPr>
          <w:p w14:paraId="4E46C45F" w14:textId="1698EDFF" w:rsidR="00882390" w:rsidRPr="00882390" w:rsidRDefault="00882390" w:rsidP="00882390">
            <w:r w:rsidRPr="00882390">
              <w:t>9</w:t>
            </w:r>
          </w:p>
        </w:tc>
        <w:tc>
          <w:tcPr>
            <w:tcW w:w="7001" w:type="dxa"/>
            <w:shd w:val="clear" w:color="auto" w:fill="auto"/>
          </w:tcPr>
          <w:p w14:paraId="0BE84B7A" w14:textId="77E620A1" w:rsidR="00882390" w:rsidRPr="00882390" w:rsidRDefault="00882390" w:rsidP="00882390">
            <w:r w:rsidRPr="00882390">
              <w:t>Paris, Felix</w:t>
            </w:r>
          </w:p>
        </w:tc>
      </w:tr>
      <w:tr w:rsidR="00882390" w:rsidRPr="00882390" w14:paraId="4768E07A" w14:textId="77777777" w:rsidTr="00F17674">
        <w:tc>
          <w:tcPr>
            <w:tcW w:w="1134" w:type="dxa"/>
            <w:shd w:val="clear" w:color="auto" w:fill="auto"/>
          </w:tcPr>
          <w:p w14:paraId="19C33F1A" w14:textId="4D08F7E6" w:rsidR="00882390" w:rsidRPr="00882390" w:rsidRDefault="00882390" w:rsidP="00882390">
            <w:r w:rsidRPr="00882390">
              <w:t>10</w:t>
            </w:r>
          </w:p>
        </w:tc>
        <w:tc>
          <w:tcPr>
            <w:tcW w:w="7001" w:type="dxa"/>
            <w:shd w:val="clear" w:color="auto" w:fill="auto"/>
          </w:tcPr>
          <w:p w14:paraId="72587AB8" w14:textId="3B898657" w:rsidR="00882390" w:rsidRPr="00882390" w:rsidRDefault="00882390" w:rsidP="00882390">
            <w:r>
              <w:t>Proske, Nicolas</w:t>
            </w:r>
          </w:p>
        </w:tc>
      </w:tr>
      <w:tr w:rsidR="00882390" w:rsidRPr="00882390" w14:paraId="1A6CCC40" w14:textId="77777777" w:rsidTr="00F17674">
        <w:tc>
          <w:tcPr>
            <w:tcW w:w="1134" w:type="dxa"/>
            <w:shd w:val="clear" w:color="auto" w:fill="auto"/>
          </w:tcPr>
          <w:p w14:paraId="1D787713" w14:textId="3C26C575" w:rsidR="00882390" w:rsidRPr="00882390" w:rsidRDefault="00882390" w:rsidP="00882390">
            <w:r w:rsidRPr="00882390">
              <w:t>11</w:t>
            </w:r>
          </w:p>
        </w:tc>
        <w:tc>
          <w:tcPr>
            <w:tcW w:w="7001" w:type="dxa"/>
            <w:shd w:val="clear" w:color="auto" w:fill="auto"/>
          </w:tcPr>
          <w:p w14:paraId="317CC3B5" w14:textId="472CFC43" w:rsidR="00882390" w:rsidRPr="00882390" w:rsidRDefault="00882390" w:rsidP="00882390">
            <w:r>
              <w:t>Sporrer, Johannes</w:t>
            </w:r>
          </w:p>
        </w:tc>
      </w:tr>
      <w:tr w:rsidR="00882390" w:rsidRPr="00882390" w14:paraId="2B41E2CF" w14:textId="77777777" w:rsidTr="00F17674">
        <w:tc>
          <w:tcPr>
            <w:tcW w:w="1134" w:type="dxa"/>
            <w:shd w:val="clear" w:color="auto" w:fill="auto"/>
          </w:tcPr>
          <w:p w14:paraId="5AE47064" w14:textId="4919109A" w:rsidR="00882390" w:rsidRPr="00882390" w:rsidRDefault="00882390" w:rsidP="00882390">
            <w:r w:rsidRPr="00882390">
              <w:t>12</w:t>
            </w:r>
          </w:p>
        </w:tc>
        <w:tc>
          <w:tcPr>
            <w:tcW w:w="7001" w:type="dxa"/>
            <w:shd w:val="clear" w:color="auto" w:fill="auto"/>
          </w:tcPr>
          <w:p w14:paraId="08B88E90" w14:textId="36F418F1" w:rsidR="00882390" w:rsidRPr="00882390" w:rsidRDefault="00882390" w:rsidP="00882390">
            <w:r>
              <w:t>Zell, Elias</w:t>
            </w:r>
          </w:p>
        </w:tc>
      </w:tr>
    </w:tbl>
    <w:p w14:paraId="19A6F764" w14:textId="77777777" w:rsidR="00646E1C" w:rsidRPr="00882390" w:rsidRDefault="00646E1C" w:rsidP="00646E1C"/>
    <w:p w14:paraId="356D8927" w14:textId="77777777" w:rsidR="00FA7DF2" w:rsidRDefault="002D7171" w:rsidP="002D7171">
      <w:pPr>
        <w:pStyle w:val="berschrift2"/>
      </w:pPr>
      <w:r>
        <w:t xml:space="preserve">2. </w:t>
      </w:r>
      <w:r w:rsidR="00646E1C">
        <w:t>Tagesordnung</w:t>
      </w:r>
    </w:p>
    <w:p w14:paraId="46335E21" w14:textId="77777777" w:rsidR="00110851" w:rsidRPr="00110851" w:rsidRDefault="00110851" w:rsidP="00110851"/>
    <w:p w14:paraId="3BAF0456" w14:textId="582411D4" w:rsidR="002D7171" w:rsidRDefault="002D7171" w:rsidP="002D7171">
      <w:r>
        <w:t>Top 1</w:t>
      </w:r>
      <w:r w:rsidR="00882390">
        <w:t>:</w:t>
      </w:r>
    </w:p>
    <w:p w14:paraId="444623BE" w14:textId="7DB4247A" w:rsidR="002D7171" w:rsidRDefault="002D7171" w:rsidP="002D7171">
      <w:r>
        <w:t>Top 2:</w:t>
      </w:r>
    </w:p>
    <w:p w14:paraId="51D61B52" w14:textId="25130AF2" w:rsidR="002D7171" w:rsidRDefault="002D7171" w:rsidP="002D7171">
      <w:r>
        <w:t xml:space="preserve">Top 3: </w:t>
      </w:r>
    </w:p>
    <w:p w14:paraId="1DE2F6D4" w14:textId="77777777" w:rsidR="00AF4108" w:rsidRDefault="00AF4108" w:rsidP="002D7171"/>
    <w:p w14:paraId="2723D4EB" w14:textId="77777777" w:rsidR="00AF4108" w:rsidRDefault="00AF4108" w:rsidP="00AF4108">
      <w:pPr>
        <w:pStyle w:val="berschrift2"/>
      </w:pPr>
      <w:r>
        <w:t>3. Verlauf</w:t>
      </w:r>
    </w:p>
    <w:p w14:paraId="24AC142A" w14:textId="77777777" w:rsid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379"/>
        <w:gridCol w:w="4662"/>
        <w:gridCol w:w="3031"/>
      </w:tblGrid>
      <w:tr w:rsidR="005539B2" w:rsidRPr="004C5023" w14:paraId="4251727D" w14:textId="77777777" w:rsidTr="004C5023">
        <w:tc>
          <w:tcPr>
            <w:tcW w:w="1384" w:type="dxa"/>
            <w:shd w:val="clear" w:color="auto" w:fill="auto"/>
          </w:tcPr>
          <w:p w14:paraId="788E4C19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757" w:type="dxa"/>
            <w:shd w:val="clear" w:color="auto" w:fill="auto"/>
          </w:tcPr>
          <w:p w14:paraId="060A47CF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3071" w:type="dxa"/>
            <w:shd w:val="clear" w:color="auto" w:fill="auto"/>
          </w:tcPr>
          <w:p w14:paraId="537172E4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Erledigung</w:t>
            </w:r>
          </w:p>
        </w:tc>
      </w:tr>
      <w:tr w:rsidR="005539B2" w14:paraId="0D415D20" w14:textId="77777777" w:rsidTr="004C5023">
        <w:tc>
          <w:tcPr>
            <w:tcW w:w="1384" w:type="dxa"/>
            <w:shd w:val="clear" w:color="auto" w:fill="auto"/>
          </w:tcPr>
          <w:p w14:paraId="49A20132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6714C88F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235EF748" w14:textId="77777777" w:rsidR="005539B2" w:rsidRDefault="005539B2" w:rsidP="005539B2"/>
        </w:tc>
      </w:tr>
      <w:tr w:rsidR="00110851" w14:paraId="62F9A26B" w14:textId="77777777" w:rsidTr="004C5023">
        <w:tc>
          <w:tcPr>
            <w:tcW w:w="1384" w:type="dxa"/>
            <w:shd w:val="clear" w:color="auto" w:fill="auto"/>
          </w:tcPr>
          <w:p w14:paraId="1F9E518B" w14:textId="77777777" w:rsidR="00110851" w:rsidRDefault="00110851" w:rsidP="00F627F3">
            <w:r>
              <w:t xml:space="preserve">Top 1 </w:t>
            </w:r>
          </w:p>
          <w:p w14:paraId="17AB0ED3" w14:textId="12A6A68A" w:rsidR="00110851" w:rsidRDefault="00E452D3" w:rsidP="00F627F3">
            <w:r>
              <w:t>Sprecher</w:t>
            </w:r>
          </w:p>
        </w:tc>
        <w:tc>
          <w:tcPr>
            <w:tcW w:w="4757" w:type="dxa"/>
            <w:shd w:val="clear" w:color="auto" w:fill="auto"/>
          </w:tcPr>
          <w:p w14:paraId="18647984" w14:textId="70BB85FF" w:rsidR="00110851" w:rsidRDefault="00E452D3" w:rsidP="00F627F3">
            <w:r>
              <w:t>Um was gehts</w:t>
            </w:r>
          </w:p>
        </w:tc>
        <w:tc>
          <w:tcPr>
            <w:tcW w:w="3071" w:type="dxa"/>
            <w:shd w:val="clear" w:color="auto" w:fill="auto"/>
          </w:tcPr>
          <w:p w14:paraId="61966DA8" w14:textId="518F674A" w:rsidR="00110851" w:rsidRDefault="00E452D3" w:rsidP="00F627F3">
            <w:r>
              <w:t xml:space="preserve">Wie soll es erledigt werden </w:t>
            </w:r>
          </w:p>
        </w:tc>
      </w:tr>
      <w:tr w:rsidR="005539B2" w14:paraId="122F274E" w14:textId="77777777" w:rsidTr="004C5023">
        <w:tc>
          <w:tcPr>
            <w:tcW w:w="1384" w:type="dxa"/>
            <w:shd w:val="clear" w:color="auto" w:fill="auto"/>
          </w:tcPr>
          <w:p w14:paraId="1DD8BB4A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1E95C640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2E339D9" w14:textId="77777777" w:rsidR="005539B2" w:rsidRDefault="005539B2" w:rsidP="005539B2"/>
        </w:tc>
      </w:tr>
      <w:tr w:rsidR="005539B2" w14:paraId="21164D00" w14:textId="77777777" w:rsidTr="004C5023">
        <w:tc>
          <w:tcPr>
            <w:tcW w:w="1384" w:type="dxa"/>
            <w:shd w:val="clear" w:color="auto" w:fill="auto"/>
          </w:tcPr>
          <w:p w14:paraId="36039D59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43B83A25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D9B7CFA" w14:textId="77777777" w:rsidR="005539B2" w:rsidRDefault="005539B2" w:rsidP="005539B2"/>
        </w:tc>
      </w:tr>
      <w:tr w:rsidR="005539B2" w14:paraId="7B2E1F8C" w14:textId="77777777" w:rsidTr="004C5023">
        <w:tc>
          <w:tcPr>
            <w:tcW w:w="1384" w:type="dxa"/>
            <w:shd w:val="clear" w:color="auto" w:fill="auto"/>
          </w:tcPr>
          <w:p w14:paraId="6F94CC18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3A669F6B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DFE9887" w14:textId="77777777" w:rsidR="005539B2" w:rsidRDefault="005539B2" w:rsidP="005539B2"/>
        </w:tc>
      </w:tr>
      <w:tr w:rsidR="005539B2" w14:paraId="537970DA" w14:textId="77777777" w:rsidTr="004C5023">
        <w:tc>
          <w:tcPr>
            <w:tcW w:w="1384" w:type="dxa"/>
            <w:shd w:val="clear" w:color="auto" w:fill="auto"/>
          </w:tcPr>
          <w:p w14:paraId="337D3A04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6627848A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1514A137" w14:textId="77777777" w:rsidR="005539B2" w:rsidRDefault="005539B2" w:rsidP="005539B2"/>
        </w:tc>
      </w:tr>
      <w:tr w:rsidR="005539B2" w14:paraId="77265AE5" w14:textId="77777777" w:rsidTr="004C5023">
        <w:tc>
          <w:tcPr>
            <w:tcW w:w="1384" w:type="dxa"/>
            <w:shd w:val="clear" w:color="auto" w:fill="auto"/>
          </w:tcPr>
          <w:p w14:paraId="74EB4C09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01D0E43E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45D0D273" w14:textId="77777777" w:rsidR="005539B2" w:rsidRDefault="005539B2" w:rsidP="005539B2"/>
        </w:tc>
      </w:tr>
      <w:tr w:rsidR="005539B2" w14:paraId="195CF27A" w14:textId="77777777" w:rsidTr="004C5023">
        <w:tc>
          <w:tcPr>
            <w:tcW w:w="1384" w:type="dxa"/>
            <w:shd w:val="clear" w:color="auto" w:fill="auto"/>
          </w:tcPr>
          <w:p w14:paraId="157A0139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048DAF44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4A898916" w14:textId="77777777" w:rsidR="005539B2" w:rsidRDefault="005539B2" w:rsidP="005539B2"/>
        </w:tc>
      </w:tr>
      <w:tr w:rsidR="005539B2" w14:paraId="18E1893C" w14:textId="77777777" w:rsidTr="004C5023">
        <w:tc>
          <w:tcPr>
            <w:tcW w:w="1384" w:type="dxa"/>
            <w:shd w:val="clear" w:color="auto" w:fill="auto"/>
          </w:tcPr>
          <w:p w14:paraId="1DCEF1DD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7215FF6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466B2E71" w14:textId="77777777" w:rsidR="005539B2" w:rsidRDefault="005539B2" w:rsidP="005539B2"/>
        </w:tc>
      </w:tr>
      <w:tr w:rsidR="005539B2" w14:paraId="6BAEBBE8" w14:textId="77777777" w:rsidTr="004C5023">
        <w:tc>
          <w:tcPr>
            <w:tcW w:w="1384" w:type="dxa"/>
            <w:shd w:val="clear" w:color="auto" w:fill="auto"/>
          </w:tcPr>
          <w:p w14:paraId="1F5A70A8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6BA096CC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AC6120A" w14:textId="77777777" w:rsidR="005539B2" w:rsidRDefault="005539B2" w:rsidP="005539B2"/>
        </w:tc>
      </w:tr>
      <w:tr w:rsidR="005539B2" w14:paraId="1C125470" w14:textId="77777777" w:rsidTr="004C5023">
        <w:tc>
          <w:tcPr>
            <w:tcW w:w="1384" w:type="dxa"/>
            <w:shd w:val="clear" w:color="auto" w:fill="auto"/>
          </w:tcPr>
          <w:p w14:paraId="296BAEEA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32215C2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6DA989A4" w14:textId="77777777" w:rsidR="005539B2" w:rsidRDefault="005539B2" w:rsidP="005539B2"/>
        </w:tc>
      </w:tr>
      <w:tr w:rsidR="005539B2" w14:paraId="2CE2C6C8" w14:textId="77777777" w:rsidTr="004C5023">
        <w:tc>
          <w:tcPr>
            <w:tcW w:w="1384" w:type="dxa"/>
            <w:shd w:val="clear" w:color="auto" w:fill="auto"/>
          </w:tcPr>
          <w:p w14:paraId="063E09E8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150ECC1F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3B975A2" w14:textId="77777777" w:rsidR="005539B2" w:rsidRDefault="005539B2" w:rsidP="005539B2"/>
        </w:tc>
      </w:tr>
      <w:tr w:rsidR="005539B2" w14:paraId="72A19742" w14:textId="77777777" w:rsidTr="004C5023">
        <w:tc>
          <w:tcPr>
            <w:tcW w:w="1384" w:type="dxa"/>
            <w:shd w:val="clear" w:color="auto" w:fill="auto"/>
          </w:tcPr>
          <w:p w14:paraId="12F0B51C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3760AD78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12EB9436" w14:textId="77777777" w:rsidR="005539B2" w:rsidRDefault="005539B2" w:rsidP="005539B2"/>
        </w:tc>
      </w:tr>
      <w:tr w:rsidR="005539B2" w14:paraId="268EE668" w14:textId="77777777" w:rsidTr="004C5023">
        <w:tc>
          <w:tcPr>
            <w:tcW w:w="1384" w:type="dxa"/>
            <w:shd w:val="clear" w:color="auto" w:fill="auto"/>
          </w:tcPr>
          <w:p w14:paraId="3C34AF4B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4C35B4E0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4368CD0B" w14:textId="77777777" w:rsidR="005539B2" w:rsidRDefault="005539B2" w:rsidP="005539B2"/>
        </w:tc>
      </w:tr>
      <w:tr w:rsidR="005539B2" w14:paraId="585C9AA2" w14:textId="77777777" w:rsidTr="004C5023">
        <w:tc>
          <w:tcPr>
            <w:tcW w:w="1384" w:type="dxa"/>
            <w:shd w:val="clear" w:color="auto" w:fill="auto"/>
          </w:tcPr>
          <w:p w14:paraId="5329DB3A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07CC29CC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3E6C35E6" w14:textId="77777777" w:rsidR="005539B2" w:rsidRDefault="005539B2" w:rsidP="005539B2"/>
        </w:tc>
      </w:tr>
      <w:tr w:rsidR="005539B2" w14:paraId="530DE09D" w14:textId="77777777" w:rsidTr="004C5023">
        <w:tc>
          <w:tcPr>
            <w:tcW w:w="1384" w:type="dxa"/>
            <w:shd w:val="clear" w:color="auto" w:fill="auto"/>
          </w:tcPr>
          <w:p w14:paraId="73A53022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3348F26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326475F4" w14:textId="77777777" w:rsidR="005539B2" w:rsidRDefault="005539B2" w:rsidP="005539B2"/>
        </w:tc>
      </w:tr>
      <w:tr w:rsidR="005539B2" w14:paraId="7C360EAF" w14:textId="77777777" w:rsidTr="004C5023">
        <w:tc>
          <w:tcPr>
            <w:tcW w:w="1384" w:type="dxa"/>
            <w:shd w:val="clear" w:color="auto" w:fill="auto"/>
          </w:tcPr>
          <w:p w14:paraId="566ED21B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747F454D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51927F9A" w14:textId="77777777" w:rsidR="005539B2" w:rsidRDefault="005539B2" w:rsidP="005539B2"/>
        </w:tc>
      </w:tr>
      <w:tr w:rsidR="005539B2" w14:paraId="41CE273F" w14:textId="77777777" w:rsidTr="004C5023">
        <w:tc>
          <w:tcPr>
            <w:tcW w:w="1384" w:type="dxa"/>
            <w:shd w:val="clear" w:color="auto" w:fill="auto"/>
          </w:tcPr>
          <w:p w14:paraId="40DE4450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9EF8AE7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65B09196" w14:textId="77777777" w:rsidR="005539B2" w:rsidRDefault="005539B2" w:rsidP="005539B2"/>
        </w:tc>
      </w:tr>
      <w:tr w:rsidR="005539B2" w14:paraId="231648CE" w14:textId="77777777" w:rsidTr="004C5023">
        <w:tc>
          <w:tcPr>
            <w:tcW w:w="1384" w:type="dxa"/>
            <w:shd w:val="clear" w:color="auto" w:fill="auto"/>
          </w:tcPr>
          <w:p w14:paraId="1CC46A1D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3627A64A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2A2330DD" w14:textId="77777777" w:rsidR="005539B2" w:rsidRDefault="005539B2" w:rsidP="005539B2"/>
        </w:tc>
      </w:tr>
      <w:tr w:rsidR="005539B2" w14:paraId="0AE48896" w14:textId="77777777" w:rsidTr="004C5023">
        <w:tc>
          <w:tcPr>
            <w:tcW w:w="1384" w:type="dxa"/>
            <w:shd w:val="clear" w:color="auto" w:fill="auto"/>
          </w:tcPr>
          <w:p w14:paraId="28F3DB5B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E3307B4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6BB4F77" w14:textId="77777777" w:rsidR="005539B2" w:rsidRDefault="005539B2" w:rsidP="005539B2"/>
        </w:tc>
      </w:tr>
      <w:tr w:rsidR="005539B2" w14:paraId="35BA5956" w14:textId="77777777" w:rsidTr="004C5023">
        <w:tc>
          <w:tcPr>
            <w:tcW w:w="1384" w:type="dxa"/>
            <w:shd w:val="clear" w:color="auto" w:fill="auto"/>
          </w:tcPr>
          <w:p w14:paraId="7C589BCF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6E5E52AD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3396A811" w14:textId="77777777" w:rsidR="005539B2" w:rsidRDefault="005539B2" w:rsidP="005539B2"/>
        </w:tc>
      </w:tr>
      <w:tr w:rsidR="005539B2" w14:paraId="7CE38A1E" w14:textId="77777777" w:rsidTr="004C5023">
        <w:tc>
          <w:tcPr>
            <w:tcW w:w="1384" w:type="dxa"/>
            <w:shd w:val="clear" w:color="auto" w:fill="auto"/>
          </w:tcPr>
          <w:p w14:paraId="490204D2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6D7FB830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57CA09B7" w14:textId="77777777" w:rsidR="005539B2" w:rsidRDefault="005539B2" w:rsidP="005539B2"/>
        </w:tc>
      </w:tr>
      <w:tr w:rsidR="005539B2" w14:paraId="58E66885" w14:textId="77777777" w:rsidTr="004C5023">
        <w:tc>
          <w:tcPr>
            <w:tcW w:w="1384" w:type="dxa"/>
            <w:shd w:val="clear" w:color="auto" w:fill="auto"/>
          </w:tcPr>
          <w:p w14:paraId="40369C88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0A1FDC29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34DC0B4" w14:textId="77777777" w:rsidR="005539B2" w:rsidRDefault="005539B2" w:rsidP="005539B2"/>
        </w:tc>
      </w:tr>
      <w:tr w:rsidR="005539B2" w14:paraId="0300B2FA" w14:textId="77777777" w:rsidTr="004C5023">
        <w:tc>
          <w:tcPr>
            <w:tcW w:w="1384" w:type="dxa"/>
            <w:shd w:val="clear" w:color="auto" w:fill="auto"/>
          </w:tcPr>
          <w:p w14:paraId="1A4499D3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54CE0686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EDD1878" w14:textId="77777777" w:rsidR="005539B2" w:rsidRDefault="005539B2" w:rsidP="005539B2"/>
        </w:tc>
      </w:tr>
      <w:tr w:rsidR="005539B2" w14:paraId="1647637C" w14:textId="77777777" w:rsidTr="004C5023">
        <w:tc>
          <w:tcPr>
            <w:tcW w:w="1384" w:type="dxa"/>
            <w:shd w:val="clear" w:color="auto" w:fill="auto"/>
          </w:tcPr>
          <w:p w14:paraId="4CDECC34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1A4CC741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E84C35C" w14:textId="77777777" w:rsidR="005539B2" w:rsidRDefault="005539B2" w:rsidP="005539B2"/>
        </w:tc>
      </w:tr>
      <w:tr w:rsidR="005539B2" w14:paraId="65C05438" w14:textId="77777777" w:rsidTr="004C5023">
        <w:tc>
          <w:tcPr>
            <w:tcW w:w="1384" w:type="dxa"/>
            <w:shd w:val="clear" w:color="auto" w:fill="auto"/>
          </w:tcPr>
          <w:p w14:paraId="4BC05554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C9643B8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1BB0B945" w14:textId="77777777" w:rsidR="005539B2" w:rsidRDefault="005539B2" w:rsidP="005539B2"/>
        </w:tc>
      </w:tr>
      <w:tr w:rsidR="005539B2" w14:paraId="70214E05" w14:textId="77777777" w:rsidTr="004C5023">
        <w:tc>
          <w:tcPr>
            <w:tcW w:w="1384" w:type="dxa"/>
            <w:shd w:val="clear" w:color="auto" w:fill="auto"/>
          </w:tcPr>
          <w:p w14:paraId="1E6BE57A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C4F39D6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66A8947" w14:textId="77777777" w:rsidR="005539B2" w:rsidRDefault="005539B2" w:rsidP="005539B2"/>
        </w:tc>
      </w:tr>
      <w:tr w:rsidR="005539B2" w14:paraId="439D7D23" w14:textId="77777777" w:rsidTr="004C5023">
        <w:tc>
          <w:tcPr>
            <w:tcW w:w="1384" w:type="dxa"/>
            <w:shd w:val="clear" w:color="auto" w:fill="auto"/>
          </w:tcPr>
          <w:p w14:paraId="48BAFEF1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48D33765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6A010158" w14:textId="77777777" w:rsidR="005539B2" w:rsidRDefault="005539B2" w:rsidP="005539B2"/>
        </w:tc>
      </w:tr>
      <w:tr w:rsidR="005539B2" w14:paraId="08CD3AA9" w14:textId="77777777" w:rsidTr="004C5023">
        <w:tc>
          <w:tcPr>
            <w:tcW w:w="1384" w:type="dxa"/>
            <w:shd w:val="clear" w:color="auto" w:fill="auto"/>
          </w:tcPr>
          <w:p w14:paraId="0BD67E56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3EB95BD2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68045211" w14:textId="77777777" w:rsidR="005539B2" w:rsidRDefault="005539B2" w:rsidP="005539B2"/>
        </w:tc>
      </w:tr>
      <w:tr w:rsidR="005539B2" w14:paraId="6DE1945C" w14:textId="77777777" w:rsidTr="004C5023">
        <w:tc>
          <w:tcPr>
            <w:tcW w:w="1384" w:type="dxa"/>
            <w:shd w:val="clear" w:color="auto" w:fill="auto"/>
          </w:tcPr>
          <w:p w14:paraId="445008C3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4D6CF07D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6752C878" w14:textId="77777777" w:rsidR="005539B2" w:rsidRDefault="005539B2" w:rsidP="005539B2"/>
        </w:tc>
      </w:tr>
      <w:tr w:rsidR="005539B2" w14:paraId="4884E53C" w14:textId="77777777" w:rsidTr="004C5023">
        <w:tc>
          <w:tcPr>
            <w:tcW w:w="1384" w:type="dxa"/>
            <w:shd w:val="clear" w:color="auto" w:fill="auto"/>
          </w:tcPr>
          <w:p w14:paraId="0205756D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6768E92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2D4844D2" w14:textId="77777777" w:rsidR="005539B2" w:rsidRDefault="005539B2" w:rsidP="005539B2"/>
        </w:tc>
      </w:tr>
      <w:tr w:rsidR="005539B2" w14:paraId="693443A6" w14:textId="77777777" w:rsidTr="004C5023">
        <w:tc>
          <w:tcPr>
            <w:tcW w:w="1384" w:type="dxa"/>
            <w:shd w:val="clear" w:color="auto" w:fill="auto"/>
          </w:tcPr>
          <w:p w14:paraId="2D5B0A70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18AC23C9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1EE5993C" w14:textId="77777777" w:rsidR="005539B2" w:rsidRDefault="005539B2" w:rsidP="005539B2"/>
        </w:tc>
      </w:tr>
      <w:tr w:rsidR="005539B2" w14:paraId="200A65EF" w14:textId="77777777" w:rsidTr="004C5023">
        <w:tc>
          <w:tcPr>
            <w:tcW w:w="1384" w:type="dxa"/>
            <w:shd w:val="clear" w:color="auto" w:fill="auto"/>
          </w:tcPr>
          <w:p w14:paraId="151421A2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405AEDA9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B5C53DE" w14:textId="77777777" w:rsidR="005539B2" w:rsidRDefault="005539B2" w:rsidP="005539B2"/>
        </w:tc>
      </w:tr>
      <w:tr w:rsidR="005539B2" w14:paraId="46D89B86" w14:textId="77777777" w:rsidTr="004C5023">
        <w:tc>
          <w:tcPr>
            <w:tcW w:w="1384" w:type="dxa"/>
            <w:shd w:val="clear" w:color="auto" w:fill="auto"/>
          </w:tcPr>
          <w:p w14:paraId="49F54615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618E7FAC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32C4E6D7" w14:textId="77777777" w:rsidR="005539B2" w:rsidRDefault="005539B2" w:rsidP="005539B2"/>
        </w:tc>
      </w:tr>
      <w:tr w:rsidR="005539B2" w14:paraId="3FBD5E3D" w14:textId="77777777" w:rsidTr="004C5023">
        <w:tc>
          <w:tcPr>
            <w:tcW w:w="1384" w:type="dxa"/>
            <w:shd w:val="clear" w:color="auto" w:fill="auto"/>
          </w:tcPr>
          <w:p w14:paraId="7ED34036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09536456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5F3CEF83" w14:textId="77777777" w:rsidR="005539B2" w:rsidRDefault="005539B2" w:rsidP="005539B2"/>
        </w:tc>
      </w:tr>
      <w:tr w:rsidR="005539B2" w14:paraId="1FC11B5D" w14:textId="77777777" w:rsidTr="004C5023">
        <w:tc>
          <w:tcPr>
            <w:tcW w:w="1384" w:type="dxa"/>
            <w:shd w:val="clear" w:color="auto" w:fill="auto"/>
          </w:tcPr>
          <w:p w14:paraId="5ED52858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32799E2C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EB5CE87" w14:textId="77777777" w:rsidR="005539B2" w:rsidRDefault="005539B2" w:rsidP="005539B2"/>
        </w:tc>
      </w:tr>
      <w:tr w:rsidR="005539B2" w14:paraId="6FADEF59" w14:textId="77777777" w:rsidTr="004C5023">
        <w:tc>
          <w:tcPr>
            <w:tcW w:w="1384" w:type="dxa"/>
            <w:shd w:val="clear" w:color="auto" w:fill="auto"/>
          </w:tcPr>
          <w:p w14:paraId="4E437E40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0E4F3153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F23E8FD" w14:textId="77777777" w:rsidR="005539B2" w:rsidRDefault="005539B2" w:rsidP="005539B2"/>
        </w:tc>
      </w:tr>
      <w:tr w:rsidR="005539B2" w14:paraId="4A50975C" w14:textId="77777777" w:rsidTr="004C5023">
        <w:tc>
          <w:tcPr>
            <w:tcW w:w="1384" w:type="dxa"/>
            <w:shd w:val="clear" w:color="auto" w:fill="auto"/>
          </w:tcPr>
          <w:p w14:paraId="7EC4276F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4629C223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4B099972" w14:textId="77777777" w:rsidR="005539B2" w:rsidRDefault="005539B2" w:rsidP="005539B2"/>
        </w:tc>
      </w:tr>
      <w:tr w:rsidR="005539B2" w14:paraId="0C1CF5DD" w14:textId="77777777" w:rsidTr="004C5023">
        <w:tc>
          <w:tcPr>
            <w:tcW w:w="1384" w:type="dxa"/>
            <w:shd w:val="clear" w:color="auto" w:fill="auto"/>
          </w:tcPr>
          <w:p w14:paraId="10CB824F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6A52DB07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7A97C94" w14:textId="77777777" w:rsidR="005539B2" w:rsidRDefault="005539B2" w:rsidP="005539B2"/>
        </w:tc>
      </w:tr>
      <w:tr w:rsidR="005539B2" w14:paraId="3866AFD3" w14:textId="77777777" w:rsidTr="004C5023">
        <w:tc>
          <w:tcPr>
            <w:tcW w:w="1384" w:type="dxa"/>
            <w:shd w:val="clear" w:color="auto" w:fill="auto"/>
          </w:tcPr>
          <w:p w14:paraId="4E10C653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749529FA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19785522" w14:textId="77777777" w:rsidR="005539B2" w:rsidRDefault="005539B2" w:rsidP="005539B2"/>
        </w:tc>
      </w:tr>
      <w:tr w:rsidR="005539B2" w14:paraId="69525A89" w14:textId="77777777" w:rsidTr="004C5023">
        <w:tc>
          <w:tcPr>
            <w:tcW w:w="1384" w:type="dxa"/>
            <w:shd w:val="clear" w:color="auto" w:fill="auto"/>
          </w:tcPr>
          <w:p w14:paraId="56740D83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3D374EF4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DDCC3DB" w14:textId="77777777" w:rsidR="005539B2" w:rsidRDefault="005539B2" w:rsidP="005539B2"/>
        </w:tc>
      </w:tr>
      <w:tr w:rsidR="005539B2" w14:paraId="18A83DAB" w14:textId="77777777" w:rsidTr="004C5023">
        <w:tc>
          <w:tcPr>
            <w:tcW w:w="1384" w:type="dxa"/>
            <w:shd w:val="clear" w:color="auto" w:fill="auto"/>
          </w:tcPr>
          <w:p w14:paraId="17681988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0FA82F21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4224CBB9" w14:textId="77777777" w:rsidR="005539B2" w:rsidRDefault="005539B2" w:rsidP="005539B2"/>
        </w:tc>
      </w:tr>
      <w:tr w:rsidR="005539B2" w14:paraId="575D4A20" w14:textId="77777777" w:rsidTr="004C5023">
        <w:tc>
          <w:tcPr>
            <w:tcW w:w="1384" w:type="dxa"/>
            <w:shd w:val="clear" w:color="auto" w:fill="auto"/>
          </w:tcPr>
          <w:p w14:paraId="09528B36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3EB35209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05EFEB0" w14:textId="77777777" w:rsidR="005539B2" w:rsidRDefault="005539B2" w:rsidP="005539B2"/>
        </w:tc>
      </w:tr>
      <w:tr w:rsidR="005539B2" w14:paraId="4167BFF8" w14:textId="77777777" w:rsidTr="004C5023">
        <w:tc>
          <w:tcPr>
            <w:tcW w:w="1384" w:type="dxa"/>
            <w:shd w:val="clear" w:color="auto" w:fill="auto"/>
          </w:tcPr>
          <w:p w14:paraId="30F1A391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411CAFCB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0490C87B" w14:textId="77777777" w:rsidR="005539B2" w:rsidRDefault="005539B2" w:rsidP="005539B2"/>
        </w:tc>
      </w:tr>
      <w:tr w:rsidR="005539B2" w14:paraId="74946EFC" w14:textId="77777777" w:rsidTr="004C5023">
        <w:tc>
          <w:tcPr>
            <w:tcW w:w="1384" w:type="dxa"/>
            <w:shd w:val="clear" w:color="auto" w:fill="auto"/>
          </w:tcPr>
          <w:p w14:paraId="443C6A28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5CC14AEF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E649AD2" w14:textId="77777777" w:rsidR="005539B2" w:rsidRDefault="005539B2" w:rsidP="005539B2"/>
        </w:tc>
      </w:tr>
      <w:tr w:rsidR="005539B2" w14:paraId="626005AB" w14:textId="77777777" w:rsidTr="004C5023">
        <w:tc>
          <w:tcPr>
            <w:tcW w:w="1384" w:type="dxa"/>
            <w:shd w:val="clear" w:color="auto" w:fill="auto"/>
          </w:tcPr>
          <w:p w14:paraId="7D72ADC2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3380E131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24BD610" w14:textId="77777777" w:rsidR="005539B2" w:rsidRDefault="005539B2" w:rsidP="005539B2"/>
        </w:tc>
      </w:tr>
      <w:tr w:rsidR="005539B2" w14:paraId="0BF339EE" w14:textId="77777777" w:rsidTr="004C5023">
        <w:tc>
          <w:tcPr>
            <w:tcW w:w="1384" w:type="dxa"/>
            <w:shd w:val="clear" w:color="auto" w:fill="auto"/>
          </w:tcPr>
          <w:p w14:paraId="18C653A8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0B84020A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624F0156" w14:textId="77777777" w:rsidR="005539B2" w:rsidRDefault="005539B2" w:rsidP="005539B2"/>
        </w:tc>
      </w:tr>
      <w:tr w:rsidR="005539B2" w14:paraId="777098AA" w14:textId="77777777" w:rsidTr="004C5023">
        <w:tc>
          <w:tcPr>
            <w:tcW w:w="1384" w:type="dxa"/>
            <w:shd w:val="clear" w:color="auto" w:fill="auto"/>
          </w:tcPr>
          <w:p w14:paraId="0D021257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238653E5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734D4C2F" w14:textId="77777777" w:rsidR="005539B2" w:rsidRDefault="005539B2" w:rsidP="005539B2"/>
        </w:tc>
      </w:tr>
      <w:tr w:rsidR="005539B2" w14:paraId="0CBCCDC1" w14:textId="77777777" w:rsidTr="004C5023">
        <w:tc>
          <w:tcPr>
            <w:tcW w:w="1384" w:type="dxa"/>
            <w:shd w:val="clear" w:color="auto" w:fill="auto"/>
          </w:tcPr>
          <w:p w14:paraId="359D99AF" w14:textId="77777777" w:rsidR="005539B2" w:rsidRDefault="005539B2" w:rsidP="005539B2"/>
        </w:tc>
        <w:tc>
          <w:tcPr>
            <w:tcW w:w="4757" w:type="dxa"/>
            <w:shd w:val="clear" w:color="auto" w:fill="auto"/>
          </w:tcPr>
          <w:p w14:paraId="7A1DA603" w14:textId="77777777" w:rsidR="005539B2" w:rsidRDefault="005539B2" w:rsidP="005539B2"/>
        </w:tc>
        <w:tc>
          <w:tcPr>
            <w:tcW w:w="3071" w:type="dxa"/>
            <w:shd w:val="clear" w:color="auto" w:fill="auto"/>
          </w:tcPr>
          <w:p w14:paraId="5E76C051" w14:textId="77777777" w:rsidR="005539B2" w:rsidRDefault="005539B2" w:rsidP="005539B2"/>
        </w:tc>
      </w:tr>
    </w:tbl>
    <w:p w14:paraId="422E0EEC" w14:textId="77777777" w:rsidR="005539B2" w:rsidRPr="005539B2" w:rsidRDefault="005539B2" w:rsidP="005539B2"/>
    <w:p w14:paraId="7BFF5B35" w14:textId="77777777" w:rsidR="00646E1C" w:rsidRDefault="00646E1C" w:rsidP="00D34BD9"/>
    <w:p w14:paraId="0E5AFA8A" w14:textId="77777777" w:rsidR="00646E1C" w:rsidRDefault="00646E1C" w:rsidP="00D34BD9"/>
    <w:p w14:paraId="534A4464" w14:textId="77777777" w:rsidR="00FA7DF2" w:rsidRPr="00D34BD9" w:rsidRDefault="00FA7DF2" w:rsidP="00D34BD9"/>
    <w:sectPr w:rsidR="00FA7DF2" w:rsidRPr="00D34BD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619D3" w14:textId="77777777" w:rsidR="00D703A3" w:rsidRDefault="00D703A3">
      <w:r>
        <w:separator/>
      </w:r>
    </w:p>
  </w:endnote>
  <w:endnote w:type="continuationSeparator" w:id="0">
    <w:p w14:paraId="5BCF042F" w14:textId="77777777" w:rsidR="00D703A3" w:rsidRDefault="00D7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0D936" w14:textId="77777777" w:rsidR="00F42798" w:rsidRDefault="005B49AF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B4EF7FF" wp14:editId="5F8CD058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A7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8B1735">
      <w:rPr>
        <w:noProof/>
        <w:sz w:val="20"/>
      </w:rPr>
      <w:t>Besprechungsprotokoll_2021_mm_tt_Vorlage.docx</w:t>
    </w:r>
    <w:r w:rsidR="000B06F3" w:rsidRPr="000B06F3">
      <w:rPr>
        <w:sz w:val="20"/>
      </w:rPr>
      <w:fldChar w:fldCharType="end"/>
    </w:r>
    <w:r w:rsidR="00F42798">
      <w:rPr>
        <w:sz w:val="20"/>
      </w:rPr>
      <w:tab/>
    </w:r>
    <w:r w:rsidR="008B1735">
      <w:rPr>
        <w:sz w:val="20"/>
      </w:rPr>
      <w:t xml:space="preserve">    </w:t>
    </w:r>
    <w:r w:rsidR="00F42798">
      <w:rPr>
        <w:sz w:val="20"/>
      </w:rPr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3A0A6D"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3A0A6D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3A0A6D">
      <w:rPr>
        <w:noProof/>
        <w:sz w:val="20"/>
      </w:rPr>
      <w:t>13.03.2014 13:12:00</w:t>
    </w:r>
    <w:r w:rsidR="00F42798">
      <w:rPr>
        <w:sz w:val="20"/>
      </w:rPr>
      <w:fldChar w:fldCharType="end"/>
    </w:r>
  </w:p>
  <w:p w14:paraId="6849C1BC" w14:textId="77777777"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0691D" w14:textId="77777777" w:rsidR="00D703A3" w:rsidRDefault="00D703A3">
      <w:r>
        <w:separator/>
      </w:r>
    </w:p>
  </w:footnote>
  <w:footnote w:type="continuationSeparator" w:id="0">
    <w:p w14:paraId="09051F63" w14:textId="77777777" w:rsidR="00D703A3" w:rsidRDefault="00D70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2B478" w14:textId="77777777" w:rsidR="007D74EE" w:rsidRDefault="005B49AF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150C743" wp14:editId="52F926B6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939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14:paraId="2CC23324" w14:textId="77777777"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E7D"/>
    <w:multiLevelType w:val="hybridMultilevel"/>
    <w:tmpl w:val="C708F5AC"/>
    <w:lvl w:ilvl="0" w:tplc="E746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06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382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25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45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0E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4A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2207ACB"/>
    <w:multiLevelType w:val="hybridMultilevel"/>
    <w:tmpl w:val="1A4C5C9C"/>
    <w:lvl w:ilvl="0" w:tplc="5CE2D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2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4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AE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CE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B68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B502B4"/>
    <w:multiLevelType w:val="hybridMultilevel"/>
    <w:tmpl w:val="C5EA1994"/>
    <w:lvl w:ilvl="0" w:tplc="9CAC2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EA4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4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06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D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A4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3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721AF"/>
    <w:multiLevelType w:val="hybridMultilevel"/>
    <w:tmpl w:val="D772B80A"/>
    <w:lvl w:ilvl="0" w:tplc="7BDE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CD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0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D45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C3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82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3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7D374C"/>
    <w:multiLevelType w:val="hybridMultilevel"/>
    <w:tmpl w:val="4E8A5D42"/>
    <w:lvl w:ilvl="0" w:tplc="ECC4B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EE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541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40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EE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44C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B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2C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7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6BD39ED"/>
    <w:multiLevelType w:val="hybridMultilevel"/>
    <w:tmpl w:val="F2BA8ABE"/>
    <w:lvl w:ilvl="0" w:tplc="308C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6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EA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F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E6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14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C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814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A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1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6E4E21"/>
    <w:multiLevelType w:val="hybridMultilevel"/>
    <w:tmpl w:val="26AE39A6"/>
    <w:lvl w:ilvl="0" w:tplc="4CBACB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36D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74DA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6EF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CCE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48DE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BC75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32FC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E0ED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B3C4D"/>
    <w:multiLevelType w:val="hybridMultilevel"/>
    <w:tmpl w:val="1340F20C"/>
    <w:lvl w:ilvl="0" w:tplc="E22C66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F8E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EA65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ADA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9652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2E7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F8327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B22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0"/>
  </w:num>
  <w:num w:numId="5">
    <w:abstractNumId w:val="6"/>
  </w:num>
  <w:num w:numId="6">
    <w:abstractNumId w:val="15"/>
  </w:num>
  <w:num w:numId="7">
    <w:abstractNumId w:val="18"/>
  </w:num>
  <w:num w:numId="8">
    <w:abstractNumId w:val="8"/>
  </w:num>
  <w:num w:numId="9">
    <w:abstractNumId w:val="7"/>
  </w:num>
  <w:num w:numId="10">
    <w:abstractNumId w:val="12"/>
  </w:num>
  <w:num w:numId="11">
    <w:abstractNumId w:val="14"/>
  </w:num>
  <w:num w:numId="12">
    <w:abstractNumId w:val="5"/>
  </w:num>
  <w:num w:numId="13">
    <w:abstractNumId w:val="17"/>
  </w:num>
  <w:num w:numId="14">
    <w:abstractNumId w:val="21"/>
  </w:num>
  <w:num w:numId="15">
    <w:abstractNumId w:val="4"/>
  </w:num>
  <w:num w:numId="16">
    <w:abstractNumId w:val="13"/>
  </w:num>
  <w:num w:numId="17">
    <w:abstractNumId w:val="3"/>
  </w:num>
  <w:num w:numId="18">
    <w:abstractNumId w:val="20"/>
  </w:num>
  <w:num w:numId="19">
    <w:abstractNumId w:val="16"/>
  </w:num>
  <w:num w:numId="20">
    <w:abstractNumId w:val="29"/>
  </w:num>
  <w:num w:numId="21">
    <w:abstractNumId w:val="24"/>
  </w:num>
  <w:num w:numId="22">
    <w:abstractNumId w:val="30"/>
  </w:num>
  <w:num w:numId="23">
    <w:abstractNumId w:val="26"/>
  </w:num>
  <w:num w:numId="24">
    <w:abstractNumId w:val="2"/>
  </w:num>
  <w:num w:numId="25">
    <w:abstractNumId w:val="10"/>
  </w:num>
  <w:num w:numId="26">
    <w:abstractNumId w:val="19"/>
  </w:num>
  <w:num w:numId="27">
    <w:abstractNumId w:val="1"/>
  </w:num>
  <w:num w:numId="28">
    <w:abstractNumId w:val="27"/>
  </w:num>
  <w:num w:numId="29">
    <w:abstractNumId w:val="9"/>
  </w:num>
  <w:num w:numId="30">
    <w:abstractNumId w:val="2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6016"/>
    <w:rsid w:val="00071C06"/>
    <w:rsid w:val="00074CCF"/>
    <w:rsid w:val="000922F3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F0273"/>
    <w:rsid w:val="000F0286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54EE"/>
    <w:rsid w:val="00187882"/>
    <w:rsid w:val="00192020"/>
    <w:rsid w:val="001A0B0E"/>
    <w:rsid w:val="001A2C26"/>
    <w:rsid w:val="001A2CDA"/>
    <w:rsid w:val="001A42C8"/>
    <w:rsid w:val="001B3DCD"/>
    <w:rsid w:val="001B41F2"/>
    <w:rsid w:val="001C4B40"/>
    <w:rsid w:val="001E099F"/>
    <w:rsid w:val="001F6785"/>
    <w:rsid w:val="0021203C"/>
    <w:rsid w:val="00221942"/>
    <w:rsid w:val="00221E55"/>
    <w:rsid w:val="00224A70"/>
    <w:rsid w:val="00226A69"/>
    <w:rsid w:val="002277AD"/>
    <w:rsid w:val="00232707"/>
    <w:rsid w:val="00233786"/>
    <w:rsid w:val="00234EDC"/>
    <w:rsid w:val="00243DD6"/>
    <w:rsid w:val="002450B0"/>
    <w:rsid w:val="002504D5"/>
    <w:rsid w:val="002527AB"/>
    <w:rsid w:val="00256CDA"/>
    <w:rsid w:val="002616F2"/>
    <w:rsid w:val="00262463"/>
    <w:rsid w:val="00265654"/>
    <w:rsid w:val="0027312F"/>
    <w:rsid w:val="002756A0"/>
    <w:rsid w:val="002759F2"/>
    <w:rsid w:val="00277511"/>
    <w:rsid w:val="00283507"/>
    <w:rsid w:val="0028773A"/>
    <w:rsid w:val="002965AD"/>
    <w:rsid w:val="002A149C"/>
    <w:rsid w:val="002B0EF4"/>
    <w:rsid w:val="002B581E"/>
    <w:rsid w:val="002C504C"/>
    <w:rsid w:val="002D0AA4"/>
    <w:rsid w:val="002D7171"/>
    <w:rsid w:val="002E04D3"/>
    <w:rsid w:val="002F2F41"/>
    <w:rsid w:val="002F314A"/>
    <w:rsid w:val="002F5AA4"/>
    <w:rsid w:val="002F6A5B"/>
    <w:rsid w:val="00302B4C"/>
    <w:rsid w:val="00316F8A"/>
    <w:rsid w:val="00323233"/>
    <w:rsid w:val="003274A2"/>
    <w:rsid w:val="003314D9"/>
    <w:rsid w:val="0033515A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A0A6D"/>
    <w:rsid w:val="003A52B9"/>
    <w:rsid w:val="003B659C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1E10"/>
    <w:rsid w:val="00432EE8"/>
    <w:rsid w:val="00434866"/>
    <w:rsid w:val="00443C5D"/>
    <w:rsid w:val="004538D7"/>
    <w:rsid w:val="00474E70"/>
    <w:rsid w:val="00476B54"/>
    <w:rsid w:val="00482C17"/>
    <w:rsid w:val="0048586A"/>
    <w:rsid w:val="00486166"/>
    <w:rsid w:val="00486ADB"/>
    <w:rsid w:val="004B33F5"/>
    <w:rsid w:val="004B4AFB"/>
    <w:rsid w:val="004C5023"/>
    <w:rsid w:val="004C71F4"/>
    <w:rsid w:val="004D0306"/>
    <w:rsid w:val="004D2481"/>
    <w:rsid w:val="004D5BD8"/>
    <w:rsid w:val="00503B5E"/>
    <w:rsid w:val="005068D8"/>
    <w:rsid w:val="00507768"/>
    <w:rsid w:val="00512007"/>
    <w:rsid w:val="0051273C"/>
    <w:rsid w:val="0051761D"/>
    <w:rsid w:val="005177CD"/>
    <w:rsid w:val="00522806"/>
    <w:rsid w:val="00546583"/>
    <w:rsid w:val="00552AED"/>
    <w:rsid w:val="005539B2"/>
    <w:rsid w:val="005553BE"/>
    <w:rsid w:val="005564BA"/>
    <w:rsid w:val="00573879"/>
    <w:rsid w:val="00576566"/>
    <w:rsid w:val="00582314"/>
    <w:rsid w:val="005861AD"/>
    <w:rsid w:val="00597F5E"/>
    <w:rsid w:val="005A5680"/>
    <w:rsid w:val="005A72E0"/>
    <w:rsid w:val="005B27D0"/>
    <w:rsid w:val="005B49AF"/>
    <w:rsid w:val="005B5A7F"/>
    <w:rsid w:val="005C589E"/>
    <w:rsid w:val="005C6E55"/>
    <w:rsid w:val="005D2212"/>
    <w:rsid w:val="005E619B"/>
    <w:rsid w:val="005F1232"/>
    <w:rsid w:val="005F1ADC"/>
    <w:rsid w:val="005F222F"/>
    <w:rsid w:val="005F7115"/>
    <w:rsid w:val="00601055"/>
    <w:rsid w:val="00601237"/>
    <w:rsid w:val="0060360F"/>
    <w:rsid w:val="00611049"/>
    <w:rsid w:val="00646E1C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4C94"/>
    <w:rsid w:val="006A1EA6"/>
    <w:rsid w:val="006A2CDD"/>
    <w:rsid w:val="006A5E61"/>
    <w:rsid w:val="006A6546"/>
    <w:rsid w:val="006A7099"/>
    <w:rsid w:val="006A72C5"/>
    <w:rsid w:val="006B671E"/>
    <w:rsid w:val="006C01B2"/>
    <w:rsid w:val="006C61E5"/>
    <w:rsid w:val="006D031D"/>
    <w:rsid w:val="006D326F"/>
    <w:rsid w:val="006D4F36"/>
    <w:rsid w:val="006D6983"/>
    <w:rsid w:val="006E248F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4372E"/>
    <w:rsid w:val="00744E8F"/>
    <w:rsid w:val="00746B09"/>
    <w:rsid w:val="007575EA"/>
    <w:rsid w:val="00763922"/>
    <w:rsid w:val="0076431F"/>
    <w:rsid w:val="00770BA3"/>
    <w:rsid w:val="00770DB3"/>
    <w:rsid w:val="007757BA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68D"/>
    <w:rsid w:val="00823448"/>
    <w:rsid w:val="00830343"/>
    <w:rsid w:val="0083106D"/>
    <w:rsid w:val="00843D32"/>
    <w:rsid w:val="0084537C"/>
    <w:rsid w:val="00854009"/>
    <w:rsid w:val="00882390"/>
    <w:rsid w:val="008914D7"/>
    <w:rsid w:val="00892D75"/>
    <w:rsid w:val="00897E38"/>
    <w:rsid w:val="008A060E"/>
    <w:rsid w:val="008A7BD6"/>
    <w:rsid w:val="008B0603"/>
    <w:rsid w:val="008B1735"/>
    <w:rsid w:val="008B30BE"/>
    <w:rsid w:val="008C29CE"/>
    <w:rsid w:val="008C6944"/>
    <w:rsid w:val="008D3764"/>
    <w:rsid w:val="008F4F47"/>
    <w:rsid w:val="008F6E87"/>
    <w:rsid w:val="009058A6"/>
    <w:rsid w:val="00905E1E"/>
    <w:rsid w:val="00921B3E"/>
    <w:rsid w:val="00931190"/>
    <w:rsid w:val="00932286"/>
    <w:rsid w:val="00941F9D"/>
    <w:rsid w:val="0095076C"/>
    <w:rsid w:val="00956A25"/>
    <w:rsid w:val="009649F2"/>
    <w:rsid w:val="009736A8"/>
    <w:rsid w:val="009736E2"/>
    <w:rsid w:val="00974B21"/>
    <w:rsid w:val="00977228"/>
    <w:rsid w:val="009A3CEA"/>
    <w:rsid w:val="009B427C"/>
    <w:rsid w:val="009C2063"/>
    <w:rsid w:val="009C301B"/>
    <w:rsid w:val="009C3D85"/>
    <w:rsid w:val="009C7070"/>
    <w:rsid w:val="009E27BD"/>
    <w:rsid w:val="009F2465"/>
    <w:rsid w:val="00A042D4"/>
    <w:rsid w:val="00A07AFD"/>
    <w:rsid w:val="00A07D64"/>
    <w:rsid w:val="00A1423A"/>
    <w:rsid w:val="00A169F4"/>
    <w:rsid w:val="00A17792"/>
    <w:rsid w:val="00A31176"/>
    <w:rsid w:val="00A36D4E"/>
    <w:rsid w:val="00A44C48"/>
    <w:rsid w:val="00A46A8B"/>
    <w:rsid w:val="00A61D50"/>
    <w:rsid w:val="00A63EDC"/>
    <w:rsid w:val="00A719D9"/>
    <w:rsid w:val="00A7497E"/>
    <w:rsid w:val="00A86B2B"/>
    <w:rsid w:val="00A90FC4"/>
    <w:rsid w:val="00A946E5"/>
    <w:rsid w:val="00AA1A3A"/>
    <w:rsid w:val="00AB77FB"/>
    <w:rsid w:val="00AB7BFC"/>
    <w:rsid w:val="00AC501C"/>
    <w:rsid w:val="00AC567F"/>
    <w:rsid w:val="00AC5DFA"/>
    <w:rsid w:val="00AC78FB"/>
    <w:rsid w:val="00AD1530"/>
    <w:rsid w:val="00AE3BE5"/>
    <w:rsid w:val="00AF4108"/>
    <w:rsid w:val="00B0171F"/>
    <w:rsid w:val="00B072F0"/>
    <w:rsid w:val="00B075B3"/>
    <w:rsid w:val="00B20D35"/>
    <w:rsid w:val="00B25A6F"/>
    <w:rsid w:val="00B40230"/>
    <w:rsid w:val="00B43ECF"/>
    <w:rsid w:val="00B62628"/>
    <w:rsid w:val="00B716DE"/>
    <w:rsid w:val="00B741C6"/>
    <w:rsid w:val="00B745B6"/>
    <w:rsid w:val="00B86C84"/>
    <w:rsid w:val="00B94360"/>
    <w:rsid w:val="00B9596F"/>
    <w:rsid w:val="00BA46B0"/>
    <w:rsid w:val="00BB141F"/>
    <w:rsid w:val="00BB40BD"/>
    <w:rsid w:val="00BB5529"/>
    <w:rsid w:val="00BC0BA6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24FFB"/>
    <w:rsid w:val="00C2529E"/>
    <w:rsid w:val="00C32383"/>
    <w:rsid w:val="00C32E57"/>
    <w:rsid w:val="00C34535"/>
    <w:rsid w:val="00C37A75"/>
    <w:rsid w:val="00C37C54"/>
    <w:rsid w:val="00C416D7"/>
    <w:rsid w:val="00C44E1E"/>
    <w:rsid w:val="00C60AF4"/>
    <w:rsid w:val="00C63F5A"/>
    <w:rsid w:val="00C72604"/>
    <w:rsid w:val="00C763BE"/>
    <w:rsid w:val="00C80465"/>
    <w:rsid w:val="00C86654"/>
    <w:rsid w:val="00C940B0"/>
    <w:rsid w:val="00CB50F4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03A3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B20DB"/>
    <w:rsid w:val="00DC2879"/>
    <w:rsid w:val="00DC5FBB"/>
    <w:rsid w:val="00DD536C"/>
    <w:rsid w:val="00DE1407"/>
    <w:rsid w:val="00DF6495"/>
    <w:rsid w:val="00E02831"/>
    <w:rsid w:val="00E02A8C"/>
    <w:rsid w:val="00E04EB7"/>
    <w:rsid w:val="00E10C30"/>
    <w:rsid w:val="00E12477"/>
    <w:rsid w:val="00E131A3"/>
    <w:rsid w:val="00E323F0"/>
    <w:rsid w:val="00E33A96"/>
    <w:rsid w:val="00E35BF4"/>
    <w:rsid w:val="00E42897"/>
    <w:rsid w:val="00E42F44"/>
    <w:rsid w:val="00E452D3"/>
    <w:rsid w:val="00E5132D"/>
    <w:rsid w:val="00E52FDA"/>
    <w:rsid w:val="00E53122"/>
    <w:rsid w:val="00E56B79"/>
    <w:rsid w:val="00E56E01"/>
    <w:rsid w:val="00E57C70"/>
    <w:rsid w:val="00E813C6"/>
    <w:rsid w:val="00E86857"/>
    <w:rsid w:val="00E87E7B"/>
    <w:rsid w:val="00E97A76"/>
    <w:rsid w:val="00E97DCC"/>
    <w:rsid w:val="00EA22C0"/>
    <w:rsid w:val="00EB0232"/>
    <w:rsid w:val="00ED1C4D"/>
    <w:rsid w:val="00ED6B54"/>
    <w:rsid w:val="00EE588D"/>
    <w:rsid w:val="00EE7901"/>
    <w:rsid w:val="00EF2375"/>
    <w:rsid w:val="00EF5D76"/>
    <w:rsid w:val="00EF7935"/>
    <w:rsid w:val="00F060AF"/>
    <w:rsid w:val="00F1637A"/>
    <w:rsid w:val="00F17674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80448D"/>
  <w15:chartTrackingRefBased/>
  <w15:docId w15:val="{079028EF-2D21-45E9-8560-0D971D2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VorlageKapitel</Template>
  <TotalTime>0</TotalTime>
  <Pages>2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Johannes Sporrer</cp:lastModifiedBy>
  <cp:revision>10</cp:revision>
  <cp:lastPrinted>2014-03-13T12:12:00Z</cp:lastPrinted>
  <dcterms:created xsi:type="dcterms:W3CDTF">2020-03-04T12:46:00Z</dcterms:created>
  <dcterms:modified xsi:type="dcterms:W3CDTF">2021-03-24T06:56:00Z</dcterms:modified>
</cp:coreProperties>
</file>